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252" w:type="dxa"/>
        <w:shd w:val="clear" w:color="auto" w:fill="FFCC06"/>
        <w:tblLook w:val="04A0" w:firstRow="1" w:lastRow="0" w:firstColumn="1" w:lastColumn="0" w:noHBand="0" w:noVBand="1"/>
      </w:tblPr>
      <w:tblGrid>
        <w:gridCol w:w="9810"/>
      </w:tblGrid>
      <w:tr w:rsidR="002922A2" w:rsidRPr="008F5AAD" w14:paraId="09509B87" w14:textId="77777777" w:rsidTr="00FE7491">
        <w:tc>
          <w:tcPr>
            <w:tcW w:w="9810" w:type="dxa"/>
            <w:shd w:val="clear" w:color="auto" w:fill="F3F3E7"/>
          </w:tcPr>
          <w:p w14:paraId="305CF3AC" w14:textId="77777777" w:rsidR="002922A2" w:rsidRPr="008F5AAD" w:rsidRDefault="002922A2" w:rsidP="00B05CBF">
            <w:pPr>
              <w:pStyle w:val="ChapterEyeBrow"/>
              <w:rPr>
                <w:rStyle w:val="CodeCommentChar"/>
              </w:rPr>
            </w:pPr>
          </w:p>
          <w:p w14:paraId="78FCC9B9" w14:textId="5E75DF2D" w:rsidR="002922A2" w:rsidRPr="008F5AAD" w:rsidRDefault="002922A2" w:rsidP="00B05CBF">
            <w:pPr>
              <w:pStyle w:val="ChapterEyeBrow"/>
            </w:pPr>
            <w:r w:rsidRPr="008F5AAD">
              <w:t xml:space="preserve">LAB </w:t>
            </w:r>
            <w:r w:rsidR="0043078D" w:rsidRPr="008F5AAD">
              <w:rPr>
                <w:color w:val="DCA806"/>
              </w:rPr>
              <w:t>07</w:t>
            </w:r>
          </w:p>
          <w:p w14:paraId="14D3BFE9" w14:textId="6E75E899" w:rsidR="002922A2" w:rsidRPr="008F5AAD" w:rsidRDefault="0043078D" w:rsidP="00B05CBF">
            <w:pPr>
              <w:pStyle w:val="Heading1"/>
            </w:pPr>
            <w:r w:rsidRPr="008F5AAD">
              <w:t>SEO I</w:t>
            </w:r>
          </w:p>
          <w:p w14:paraId="1A76114F" w14:textId="77777777" w:rsidR="002922A2" w:rsidRPr="008F5AAD"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rsidRPr="008F5AAD" w14:paraId="3DC8367F" w14:textId="77777777" w:rsidTr="00B05CBF">
              <w:tc>
                <w:tcPr>
                  <w:tcW w:w="8460" w:type="dxa"/>
                </w:tcPr>
                <w:p w14:paraId="3E82B800" w14:textId="4D8C1AC2" w:rsidR="002922A2" w:rsidRPr="008F5AAD" w:rsidRDefault="002922A2" w:rsidP="0098754D">
                  <w:pPr>
                    <w:pStyle w:val="ChapterSubtitle"/>
                    <w:rPr>
                      <w:u w:val="none"/>
                    </w:rPr>
                  </w:pPr>
                  <w:r w:rsidRPr="008F5AAD">
                    <w:rPr>
                      <w:u w:val="none"/>
                    </w:rPr>
                    <w:t>What You Will Learn</w:t>
                  </w:r>
                </w:p>
                <w:p w14:paraId="7CB53DF3" w14:textId="2DF153E3" w:rsidR="00457779" w:rsidRPr="008F5AAD" w:rsidRDefault="0043078D" w:rsidP="0098754D">
                  <w:pPr>
                    <w:pStyle w:val="BodyBullets"/>
                    <w:rPr>
                      <w:u w:val="none"/>
                    </w:rPr>
                  </w:pPr>
                  <w:r w:rsidRPr="008F5AAD">
                    <w:rPr>
                      <w:u w:val="none"/>
                    </w:rPr>
                    <w:t xml:space="preserve">Basic SEO </w:t>
                  </w:r>
                  <w:r w:rsidR="00E3590A" w:rsidRPr="008F5AAD">
                    <w:rPr>
                      <w:u w:val="none"/>
                    </w:rPr>
                    <w:t xml:space="preserve">design </w:t>
                  </w:r>
                  <w:r w:rsidRPr="008F5AAD">
                    <w:rPr>
                      <w:u w:val="none"/>
                    </w:rPr>
                    <w:t>practices</w:t>
                  </w:r>
                </w:p>
                <w:p w14:paraId="683469B5" w14:textId="73125154" w:rsidR="001152B1" w:rsidRPr="008F5AAD" w:rsidRDefault="00313630" w:rsidP="0098754D">
                  <w:pPr>
                    <w:pStyle w:val="BodyBullets"/>
                    <w:rPr>
                      <w:u w:val="none"/>
                    </w:rPr>
                  </w:pPr>
                  <w:r w:rsidRPr="008F5AAD">
                    <w:rPr>
                      <w:u w:val="none"/>
                    </w:rPr>
                    <w:t>SEO factors analysis</w:t>
                  </w:r>
                </w:p>
              </w:tc>
            </w:tr>
          </w:tbl>
          <w:p w14:paraId="44DF75A3" w14:textId="77777777" w:rsidR="002922A2" w:rsidRPr="008F5AAD" w:rsidRDefault="002922A2" w:rsidP="0098754D">
            <w:pPr>
              <w:pStyle w:val="ChapterSubtitle"/>
              <w:rPr>
                <w:u w:val="none"/>
              </w:rPr>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rsidRPr="008F5AAD" w14:paraId="3670CF81" w14:textId="77777777" w:rsidTr="00B05CBF">
              <w:tc>
                <w:tcPr>
                  <w:tcW w:w="8460" w:type="dxa"/>
                  <w:tcBorders>
                    <w:bottom w:val="single" w:sz="4" w:space="0" w:color="BFBFBF"/>
                  </w:tcBorders>
                </w:tcPr>
                <w:p w14:paraId="4BB0BD57" w14:textId="77777777" w:rsidR="002922A2" w:rsidRPr="008F5AAD" w:rsidRDefault="002922A2" w:rsidP="0098754D">
                  <w:pPr>
                    <w:pStyle w:val="ChapterSubtitle"/>
                    <w:rPr>
                      <w:u w:val="none"/>
                    </w:rPr>
                  </w:pPr>
                  <w:r w:rsidRPr="008F5AAD">
                    <w:rPr>
                      <w:u w:val="none"/>
                    </w:rPr>
                    <w:t>Approximate Time</w:t>
                  </w:r>
                </w:p>
                <w:p w14:paraId="565C8540" w14:textId="54F83358" w:rsidR="002922A2" w:rsidRPr="008F5AAD" w:rsidRDefault="002922A2" w:rsidP="0098754D">
                  <w:pPr>
                    <w:pStyle w:val="BodyMain"/>
                    <w:rPr>
                      <w:u w:val="none"/>
                    </w:rPr>
                  </w:pPr>
                  <w:r w:rsidRPr="008F5AAD">
                    <w:rPr>
                      <w:u w:val="none"/>
                    </w:rPr>
                    <w:t xml:space="preserve">The </w:t>
                  </w:r>
                  <w:r w:rsidR="00FA7C05" w:rsidRPr="008F5AAD">
                    <w:rPr>
                      <w:u w:val="none"/>
                    </w:rPr>
                    <w:t>exercise</w:t>
                  </w:r>
                  <w:r w:rsidRPr="008F5AAD">
                    <w:rPr>
                      <w:u w:val="none"/>
                    </w:rPr>
                    <w:t xml:space="preserve">s in this lab should </w:t>
                  </w:r>
                  <w:r w:rsidR="00CA149E" w:rsidRPr="008F5AAD">
                    <w:rPr>
                      <w:u w:val="none"/>
                    </w:rPr>
                    <w:t>take approximately</w:t>
                  </w:r>
                  <w:r w:rsidR="003B27AA" w:rsidRPr="008F5AAD">
                    <w:rPr>
                      <w:u w:val="none"/>
                    </w:rPr>
                    <w:t xml:space="preserve"> </w:t>
                  </w:r>
                  <w:r w:rsidR="00313630" w:rsidRPr="008F5AAD">
                    <w:rPr>
                      <w:u w:val="none"/>
                    </w:rPr>
                    <w:t>40</w:t>
                  </w:r>
                  <w:r w:rsidRPr="008F5AAD">
                    <w:rPr>
                      <w:u w:val="none"/>
                    </w:rPr>
                    <w:t xml:space="preserve"> minutes to complete.</w:t>
                  </w:r>
                </w:p>
              </w:tc>
            </w:tr>
            <w:tr w:rsidR="002922A2" w:rsidRPr="008F5AAD" w14:paraId="310CF65D" w14:textId="77777777" w:rsidTr="00B05CBF">
              <w:tc>
                <w:tcPr>
                  <w:tcW w:w="8460" w:type="dxa"/>
                  <w:tcBorders>
                    <w:left w:val="nil"/>
                    <w:bottom w:val="nil"/>
                    <w:right w:val="nil"/>
                  </w:tcBorders>
                </w:tcPr>
                <w:p w14:paraId="20D546E1" w14:textId="77777777" w:rsidR="002922A2" w:rsidRPr="008F5AAD" w:rsidRDefault="002922A2" w:rsidP="0098754D">
                  <w:pPr>
                    <w:pStyle w:val="BodyMain"/>
                    <w:rPr>
                      <w:u w:val="none"/>
                    </w:rPr>
                  </w:pPr>
                </w:p>
              </w:tc>
            </w:tr>
          </w:tbl>
          <w:p w14:paraId="59541258" w14:textId="77777777" w:rsidR="002922A2" w:rsidRPr="008F5AAD" w:rsidRDefault="002922A2" w:rsidP="00B05CBF"/>
        </w:tc>
      </w:tr>
      <w:tr w:rsidR="002922A2" w:rsidRPr="008F5AAD" w14:paraId="50ADF75E" w14:textId="77777777" w:rsidTr="00FE7491">
        <w:tc>
          <w:tcPr>
            <w:tcW w:w="9810" w:type="dxa"/>
            <w:shd w:val="clear" w:color="auto" w:fill="404040"/>
          </w:tcPr>
          <w:p w14:paraId="746B508C" w14:textId="77777777" w:rsidR="002922A2" w:rsidRPr="008F5AAD" w:rsidRDefault="002922A2" w:rsidP="00B05CBF"/>
          <w:p w14:paraId="572A53A8" w14:textId="72785E12" w:rsidR="00D471C4" w:rsidRPr="008F5AAD" w:rsidRDefault="00366535" w:rsidP="00D471C4">
            <w:pPr>
              <w:pStyle w:val="ChapterBookTitle"/>
            </w:pPr>
            <w:r w:rsidRPr="008F5AAD">
              <w:t>Web Application Development</w:t>
            </w:r>
          </w:p>
          <w:p w14:paraId="0EBDD42D" w14:textId="3BB16731" w:rsidR="00366535" w:rsidRPr="008F5AAD" w:rsidRDefault="00366535" w:rsidP="00D471C4">
            <w:pPr>
              <w:pStyle w:val="ChapterBookTitle"/>
            </w:pPr>
            <w:r w:rsidRPr="008F5AAD">
              <w:t>COP3834</w:t>
            </w:r>
          </w:p>
          <w:p w14:paraId="1FD08976" w14:textId="6C530991" w:rsidR="00366535" w:rsidRPr="008F5AAD" w:rsidRDefault="00366535" w:rsidP="00D471C4">
            <w:pPr>
              <w:pStyle w:val="ChapterBookTitle"/>
            </w:pPr>
            <w:r w:rsidRPr="008F5AAD">
              <w:t>Professor Navarro</w:t>
            </w:r>
          </w:p>
          <w:p w14:paraId="0DD84939" w14:textId="77777777" w:rsidR="00D471C4" w:rsidRPr="008F5AAD" w:rsidRDefault="00D471C4" w:rsidP="00D471C4">
            <w:pPr>
              <w:pStyle w:val="ChapterBookTitle"/>
            </w:pPr>
          </w:p>
          <w:p w14:paraId="538B1B87" w14:textId="77777777" w:rsidR="002922A2" w:rsidRPr="008F5AAD" w:rsidRDefault="002922A2" w:rsidP="00B05CBF">
            <w:pPr>
              <w:pStyle w:val="ChapterBookTitle"/>
            </w:pPr>
          </w:p>
          <w:p w14:paraId="5057BB01" w14:textId="77777777" w:rsidR="002922A2" w:rsidRPr="008F5AAD" w:rsidRDefault="002922A2" w:rsidP="00366535">
            <w:pPr>
              <w:pStyle w:val="ChapterAuthor"/>
            </w:pPr>
          </w:p>
        </w:tc>
      </w:tr>
      <w:tr w:rsidR="002922A2" w:rsidRPr="008F5AAD" w14:paraId="2C8E375F" w14:textId="77777777" w:rsidTr="00FE7491">
        <w:tc>
          <w:tcPr>
            <w:tcW w:w="9810" w:type="dxa"/>
            <w:shd w:val="clear" w:color="auto" w:fill="DCA806"/>
          </w:tcPr>
          <w:p w14:paraId="3CF7C177" w14:textId="77777777" w:rsidR="002922A2" w:rsidRPr="008F5AAD" w:rsidRDefault="002922A2" w:rsidP="00B05CBF"/>
          <w:p w14:paraId="07C5D6CA" w14:textId="77777777" w:rsidR="002922A2" w:rsidRPr="008F5AAD" w:rsidRDefault="002922A2" w:rsidP="00B05CBF">
            <w:pPr>
              <w:pStyle w:val="ChapterFinePrint"/>
            </w:pPr>
            <w:r w:rsidRPr="008F5AAD">
              <w:t xml:space="preserve">Textbook by Pearson </w:t>
            </w:r>
            <w:r w:rsidR="00DA5193" w:rsidRPr="008F5AAD">
              <w:br/>
            </w:r>
            <w:r w:rsidRPr="008F5AAD">
              <w:t>http://www.</w:t>
            </w:r>
            <w:r w:rsidR="00DA19E9" w:rsidRPr="008F5AAD">
              <w:t>funwebdev</w:t>
            </w:r>
            <w:r w:rsidRPr="008F5AAD">
              <w:t>.com</w:t>
            </w:r>
          </w:p>
          <w:p w14:paraId="4BCDADB8" w14:textId="77777777" w:rsidR="002922A2" w:rsidRPr="008F5AAD" w:rsidRDefault="002922A2" w:rsidP="00366535">
            <w:pPr>
              <w:pStyle w:val="ChapterFinePrint"/>
            </w:pPr>
          </w:p>
        </w:tc>
      </w:tr>
    </w:tbl>
    <w:p w14:paraId="66EF14F2" w14:textId="77777777" w:rsidR="00DA5193" w:rsidRPr="008F5AAD" w:rsidRDefault="00DA5193" w:rsidP="0098754D">
      <w:pPr>
        <w:pStyle w:val="BodyMain"/>
        <w:rPr>
          <w:u w:val="none"/>
        </w:rPr>
      </w:pPr>
      <w:r w:rsidRPr="008F5AAD">
        <w:rPr>
          <w:u w:val="none"/>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rsidRPr="008F5AAD" w14:paraId="08B2794B" w14:textId="77777777" w:rsidTr="00B05CBF">
        <w:trPr>
          <w:gridBefore w:val="1"/>
          <w:wBefore w:w="450" w:type="dxa"/>
        </w:trPr>
        <w:tc>
          <w:tcPr>
            <w:tcW w:w="7650" w:type="dxa"/>
            <w:tcBorders>
              <w:bottom w:val="single" w:sz="4" w:space="0" w:color="000080"/>
            </w:tcBorders>
            <w:shd w:val="clear" w:color="auto" w:fill="404040"/>
          </w:tcPr>
          <w:p w14:paraId="7D037528" w14:textId="126ECD27" w:rsidR="00FA12C6" w:rsidRPr="008F5AAD" w:rsidRDefault="00FA12C6" w:rsidP="00E95411">
            <w:pPr>
              <w:pStyle w:val="TableStepHead"/>
            </w:pPr>
            <w:r w:rsidRPr="008F5AAD">
              <w:lastRenderedPageBreak/>
              <w:br w:type="page"/>
              <w:t xml:space="preserve"> Preparing </w:t>
            </w:r>
            <w:r w:rsidR="00D35C5A" w:rsidRPr="008F5AAD">
              <w:t>SEO Design</w:t>
            </w:r>
          </w:p>
        </w:tc>
      </w:tr>
      <w:tr w:rsidR="00FA12C6" w:rsidRPr="008F5AAD" w14:paraId="600C12B9" w14:textId="77777777">
        <w:tc>
          <w:tcPr>
            <w:tcW w:w="450" w:type="dxa"/>
            <w:tcBorders>
              <w:right w:val="nil"/>
            </w:tcBorders>
          </w:tcPr>
          <w:p w14:paraId="41E3EC2A" w14:textId="77777777" w:rsidR="00FA12C6" w:rsidRPr="008F5AAD" w:rsidRDefault="00857E8C" w:rsidP="003C050C">
            <w:pPr>
              <w:pStyle w:val="TableNumber"/>
              <w:numPr>
                <w:ilvl w:val="0"/>
                <w:numId w:val="18"/>
              </w:numPr>
            </w:pPr>
            <w:r w:rsidRPr="008F5AAD">
              <w:t>1</w:t>
            </w:r>
          </w:p>
        </w:tc>
        <w:tc>
          <w:tcPr>
            <w:tcW w:w="7650" w:type="dxa"/>
            <w:tcBorders>
              <w:top w:val="nil"/>
              <w:left w:val="nil"/>
              <w:bottom w:val="nil"/>
            </w:tcBorders>
          </w:tcPr>
          <w:p w14:paraId="428C78F5" w14:textId="74327FF8" w:rsidR="00C43A79" w:rsidRPr="008F5AAD" w:rsidRDefault="00C43A79" w:rsidP="00C43A79">
            <w:pPr>
              <w:pStyle w:val="TableText"/>
              <w:ind w:left="720"/>
            </w:pPr>
            <w:r w:rsidRPr="008F5AAD">
              <w:t>Background: Search engine optimization (SEO)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You're likely already familiar with many of the topics in this guide, because they're essential ingredients for any web page, but you may not be making the most out of them</w:t>
            </w:r>
            <w:r w:rsidR="00853AE6" w:rsidRPr="008F5AAD">
              <w:t xml:space="preserve"> (Google)</w:t>
            </w:r>
          </w:p>
          <w:p w14:paraId="38345DB9" w14:textId="74A394B2" w:rsidR="00FA12C6" w:rsidRPr="008F5AAD" w:rsidRDefault="004F275B" w:rsidP="00FC7BA7">
            <w:pPr>
              <w:pStyle w:val="TableText"/>
              <w:numPr>
                <w:ilvl w:val="0"/>
                <w:numId w:val="20"/>
              </w:numPr>
            </w:pPr>
            <w:r w:rsidRPr="008F5AAD">
              <w:t>Examine L</w:t>
            </w:r>
            <w:r w:rsidR="00F253F5" w:rsidRPr="008F5AAD">
              <w:t>07Participation</w:t>
            </w:r>
            <w:r w:rsidRPr="008F5AAD">
              <w:t>.html in the browser</w:t>
            </w:r>
            <w:r w:rsidR="00F253F5" w:rsidRPr="008F5AAD">
              <w:t xml:space="preserve"> and IDE</w:t>
            </w:r>
            <w:r w:rsidRPr="008F5AAD">
              <w:t>. You will be modifying this file.</w:t>
            </w:r>
          </w:p>
          <w:p w14:paraId="5FE7F0C1" w14:textId="0D9CCED7" w:rsidR="00FC7BA7" w:rsidRPr="008F5AAD" w:rsidRDefault="002C1A36" w:rsidP="00FC7BA7">
            <w:pPr>
              <w:pStyle w:val="TableText"/>
              <w:numPr>
                <w:ilvl w:val="0"/>
                <w:numId w:val="20"/>
              </w:numPr>
            </w:pPr>
            <w:r w:rsidRPr="008F5AAD">
              <w:t>Examine other websites that sell artwork</w:t>
            </w:r>
            <w:r w:rsidR="000570A0" w:rsidRPr="008F5AAD">
              <w:t xml:space="preserve"> or are art galleries</w:t>
            </w:r>
            <w:r w:rsidRPr="008F5AAD">
              <w:t>. Notice the keywords</w:t>
            </w:r>
            <w:r w:rsidR="00BC14B1" w:rsidRPr="008F5AAD">
              <w:t>, meta data, and title.</w:t>
            </w:r>
          </w:p>
        </w:tc>
      </w:tr>
      <w:tr w:rsidR="00FA12C6" w:rsidRPr="008F5AAD" w14:paraId="2923F73B" w14:textId="77777777" w:rsidTr="00FC7BA7">
        <w:tc>
          <w:tcPr>
            <w:tcW w:w="450" w:type="dxa"/>
            <w:tcBorders>
              <w:right w:val="nil"/>
            </w:tcBorders>
          </w:tcPr>
          <w:p w14:paraId="4A3731A7" w14:textId="77777777" w:rsidR="00FA12C6" w:rsidRPr="008F5AAD" w:rsidRDefault="00857E8C" w:rsidP="003C050C">
            <w:pPr>
              <w:pStyle w:val="TableNumber"/>
              <w:numPr>
                <w:ilvl w:val="0"/>
                <w:numId w:val="18"/>
              </w:numPr>
            </w:pPr>
            <w:r w:rsidRPr="008F5AAD">
              <w:t>2</w:t>
            </w:r>
          </w:p>
        </w:tc>
        <w:tc>
          <w:tcPr>
            <w:tcW w:w="7650" w:type="dxa"/>
            <w:tcBorders>
              <w:top w:val="nil"/>
              <w:left w:val="nil"/>
              <w:bottom w:val="nil"/>
            </w:tcBorders>
          </w:tcPr>
          <w:p w14:paraId="4278A377" w14:textId="2BA89E9A" w:rsidR="00FA12C6" w:rsidRPr="008F5AAD" w:rsidRDefault="00F253F5" w:rsidP="00FC7BA7">
            <w:pPr>
              <w:pStyle w:val="TableText"/>
              <w:numPr>
                <w:ilvl w:val="0"/>
                <w:numId w:val="18"/>
              </w:numPr>
            </w:pPr>
            <w:r w:rsidRPr="008F5AAD">
              <w:t xml:space="preserve">Begin your SEO by focusing on the </w:t>
            </w:r>
            <w:r w:rsidRPr="008F5AAD">
              <w:rPr>
                <w:b/>
                <w:bCs/>
              </w:rPr>
              <w:t>&lt;title&gt;</w:t>
            </w:r>
            <w:r w:rsidRPr="008F5AAD">
              <w:t xml:space="preserve"> tag. Each page should have a unique title that reflects its content. </w:t>
            </w:r>
            <w:r w:rsidR="00037858" w:rsidRPr="008F5AAD">
              <w:t xml:space="preserve">Notify the search engines </w:t>
            </w:r>
            <w:r w:rsidR="00FE578F" w:rsidRPr="008F5AAD">
              <w:t>what the page is about, but especially consider key words that people may search for.</w:t>
            </w:r>
            <w:r w:rsidR="00162DF5" w:rsidRPr="008F5AAD">
              <w:t xml:space="preserve"> Modify your title. What did you put in your title? ________</w:t>
            </w:r>
            <w:r w:rsidR="00911234" w:rsidRPr="008F5AAD">
              <w:t>The Paint Palette Art Store</w:t>
            </w:r>
            <w:r w:rsidR="00162DF5" w:rsidRPr="008F5AAD">
              <w:t>________</w:t>
            </w:r>
          </w:p>
        </w:tc>
      </w:tr>
      <w:tr w:rsidR="00FC7BA7" w:rsidRPr="008F5AAD" w14:paraId="7BB7D824" w14:textId="77777777" w:rsidTr="00FC7BA7">
        <w:tc>
          <w:tcPr>
            <w:tcW w:w="450" w:type="dxa"/>
            <w:tcBorders>
              <w:right w:val="nil"/>
            </w:tcBorders>
          </w:tcPr>
          <w:p w14:paraId="44F108CD" w14:textId="2EAEFDA9" w:rsidR="00FC7BA7" w:rsidRPr="008F5AAD" w:rsidRDefault="00FC7BA7" w:rsidP="003C050C">
            <w:pPr>
              <w:pStyle w:val="TableNumber"/>
              <w:numPr>
                <w:ilvl w:val="0"/>
                <w:numId w:val="18"/>
              </w:numPr>
            </w:pPr>
            <w:r w:rsidRPr="008F5AAD">
              <w:t xml:space="preserve"> </w:t>
            </w:r>
          </w:p>
        </w:tc>
        <w:tc>
          <w:tcPr>
            <w:tcW w:w="7650" w:type="dxa"/>
            <w:tcBorders>
              <w:top w:val="nil"/>
              <w:left w:val="nil"/>
              <w:bottom w:val="nil"/>
            </w:tcBorders>
          </w:tcPr>
          <w:p w14:paraId="6DEB6CBF" w14:textId="77777777" w:rsidR="00FC7BA7" w:rsidRPr="008F5AAD" w:rsidRDefault="00FC7BA7" w:rsidP="00FC7BA7">
            <w:pPr>
              <w:pStyle w:val="TableText"/>
            </w:pPr>
          </w:p>
        </w:tc>
      </w:tr>
      <w:tr w:rsidR="00FC7BA7" w:rsidRPr="008F5AAD" w14:paraId="3B89C09C" w14:textId="77777777" w:rsidTr="00FC7BA7">
        <w:trPr>
          <w:trHeight w:val="63"/>
        </w:trPr>
        <w:tc>
          <w:tcPr>
            <w:tcW w:w="450" w:type="dxa"/>
            <w:tcBorders>
              <w:right w:val="nil"/>
            </w:tcBorders>
          </w:tcPr>
          <w:p w14:paraId="480A9FD8" w14:textId="77777777" w:rsidR="00FC7BA7" w:rsidRPr="008F5AAD" w:rsidRDefault="00FC7BA7" w:rsidP="003C050C">
            <w:pPr>
              <w:pStyle w:val="TableNumber"/>
              <w:numPr>
                <w:ilvl w:val="0"/>
                <w:numId w:val="18"/>
              </w:numPr>
            </w:pPr>
          </w:p>
        </w:tc>
        <w:tc>
          <w:tcPr>
            <w:tcW w:w="7650" w:type="dxa"/>
            <w:tcBorders>
              <w:top w:val="nil"/>
              <w:left w:val="nil"/>
            </w:tcBorders>
          </w:tcPr>
          <w:p w14:paraId="5AA3087E" w14:textId="77777777" w:rsidR="00FC7BA7" w:rsidRPr="008F5AAD" w:rsidRDefault="00FC7BA7" w:rsidP="00FC7BA7">
            <w:pPr>
              <w:pStyle w:val="TableText"/>
            </w:pPr>
          </w:p>
        </w:tc>
      </w:tr>
    </w:tbl>
    <w:p w14:paraId="6ABDB55B" w14:textId="0E1108A7" w:rsidR="001B64C8" w:rsidRPr="008F5AAD" w:rsidRDefault="001B64C8" w:rsidP="0098754D">
      <w:pPr>
        <w:pStyle w:val="BodyMain"/>
        <w:numPr>
          <w:ilvl w:val="0"/>
          <w:numId w:val="19"/>
        </w:numPr>
        <w:rPr>
          <w:u w:val="none"/>
        </w:rPr>
      </w:pPr>
      <w:r w:rsidRPr="008F5AAD">
        <w:rPr>
          <w:u w:val="none"/>
        </w:rPr>
        <w:t>Add a head</w:t>
      </w:r>
      <w:r w:rsidR="00C354EC" w:rsidRPr="008F5AAD">
        <w:rPr>
          <w:u w:val="none"/>
        </w:rPr>
        <w:t xml:space="preserve">er element for the two heading tags.  </w:t>
      </w:r>
      <w:r w:rsidR="000B1012" w:rsidRPr="008F5AAD">
        <w:rPr>
          <w:u w:val="none"/>
        </w:rPr>
        <w:t xml:space="preserve"> </w:t>
      </w:r>
    </w:p>
    <w:p w14:paraId="3E8595B5" w14:textId="181E29C6" w:rsidR="00851C01" w:rsidRPr="008F5AAD" w:rsidRDefault="00851C01" w:rsidP="0098754D">
      <w:pPr>
        <w:pStyle w:val="BodyMain"/>
        <w:rPr>
          <w:u w:val="none"/>
        </w:rPr>
      </w:pPr>
      <w:r w:rsidRPr="008F5AAD">
        <w:rPr>
          <w:u w:val="none"/>
        </w:rPr>
        <w:t>Note: Use heading tags to emphasize important text</w:t>
      </w:r>
    </w:p>
    <w:p w14:paraId="5835406F" w14:textId="1D2512CB" w:rsidR="00593EEC" w:rsidRPr="008F5AAD" w:rsidRDefault="00593EEC" w:rsidP="0098754D">
      <w:pPr>
        <w:pStyle w:val="BodyMain"/>
        <w:rPr>
          <w:u w:val="none"/>
        </w:rPr>
      </w:pPr>
      <w:r w:rsidRPr="008F5AAD">
        <w:rPr>
          <w:u w:val="none"/>
        </w:rPr>
        <w:t>Use headings sparingly across the pag</w:t>
      </w:r>
      <w:r w:rsidR="00175159" w:rsidRPr="008F5AAD">
        <w:rPr>
          <w:u w:val="none"/>
        </w:rPr>
        <w:t>e</w:t>
      </w:r>
    </w:p>
    <w:p w14:paraId="324EAADF" w14:textId="6AFC3AB7" w:rsidR="00175159" w:rsidRPr="008F5AAD" w:rsidRDefault="00175159" w:rsidP="00175159">
      <w:pPr>
        <w:pStyle w:val="ChapterFinePrint"/>
        <w:rPr>
          <w:color w:val="FF0000"/>
        </w:rPr>
      </w:pPr>
      <w:r w:rsidRPr="008F5AAD">
        <w:rPr>
          <w:color w:val="FF0000"/>
        </w:rPr>
        <w:t>Avoid</w:t>
      </w:r>
    </w:p>
    <w:p w14:paraId="361CE9F2" w14:textId="4D1BD259" w:rsidR="00593EEC" w:rsidRPr="008F5AAD" w:rsidRDefault="00593EEC" w:rsidP="0098754D">
      <w:pPr>
        <w:pStyle w:val="BodyMain"/>
        <w:numPr>
          <w:ilvl w:val="0"/>
          <w:numId w:val="23"/>
        </w:numPr>
        <w:rPr>
          <w:u w:val="none"/>
        </w:rPr>
      </w:pPr>
      <w:r w:rsidRPr="008F5AAD">
        <w:rPr>
          <w:u w:val="none"/>
        </w:rPr>
        <w:t>Placing text in heading tags that wouldn't be helpful in defining the structure of the page.</w:t>
      </w:r>
    </w:p>
    <w:p w14:paraId="0E47BCD2" w14:textId="454B5B5C" w:rsidR="00593EEC" w:rsidRPr="008F5AAD" w:rsidRDefault="00593EEC" w:rsidP="0098754D">
      <w:pPr>
        <w:pStyle w:val="BodyMain"/>
        <w:numPr>
          <w:ilvl w:val="0"/>
          <w:numId w:val="23"/>
        </w:numPr>
        <w:rPr>
          <w:u w:val="none"/>
        </w:rPr>
      </w:pPr>
      <w:r w:rsidRPr="008F5AAD">
        <w:rPr>
          <w:u w:val="none"/>
        </w:rPr>
        <w:t>Using heading tags where other tags like &lt;</w:t>
      </w:r>
      <w:proofErr w:type="spellStart"/>
      <w:r w:rsidRPr="008F5AAD">
        <w:rPr>
          <w:u w:val="none"/>
        </w:rPr>
        <w:t>em</w:t>
      </w:r>
      <w:proofErr w:type="spellEnd"/>
      <w:r w:rsidRPr="008F5AAD">
        <w:rPr>
          <w:u w:val="none"/>
        </w:rPr>
        <w:t>&gt; and &lt;strong&gt; may be more appropriate.</w:t>
      </w:r>
    </w:p>
    <w:p w14:paraId="0E6CCF3F" w14:textId="08E35BAA" w:rsidR="00593EEC" w:rsidRPr="008F5AAD" w:rsidRDefault="00593EEC" w:rsidP="0098754D">
      <w:pPr>
        <w:pStyle w:val="BodyMain"/>
        <w:numPr>
          <w:ilvl w:val="0"/>
          <w:numId w:val="23"/>
        </w:numPr>
        <w:rPr>
          <w:u w:val="none"/>
        </w:rPr>
      </w:pPr>
      <w:r w:rsidRPr="008F5AAD">
        <w:rPr>
          <w:u w:val="none"/>
        </w:rPr>
        <w:t>Erratically moving from one heading tag size to another.</w:t>
      </w:r>
    </w:p>
    <w:p w14:paraId="4F7EDF1A" w14:textId="77777777" w:rsidR="00175159" w:rsidRPr="008F5AAD" w:rsidRDefault="00175159" w:rsidP="0098754D">
      <w:pPr>
        <w:pStyle w:val="BodyMain"/>
        <w:numPr>
          <w:ilvl w:val="0"/>
          <w:numId w:val="23"/>
        </w:numPr>
        <w:rPr>
          <w:u w:val="none"/>
        </w:rPr>
      </w:pPr>
      <w:r w:rsidRPr="008F5AAD">
        <w:rPr>
          <w:u w:val="none"/>
        </w:rPr>
        <w:t>Excessive use of heading tags on a page.</w:t>
      </w:r>
    </w:p>
    <w:p w14:paraId="5141D41E" w14:textId="77777777" w:rsidR="00175159" w:rsidRPr="008F5AAD" w:rsidRDefault="00175159" w:rsidP="0098754D">
      <w:pPr>
        <w:pStyle w:val="BodyMain"/>
        <w:numPr>
          <w:ilvl w:val="0"/>
          <w:numId w:val="23"/>
        </w:numPr>
        <w:rPr>
          <w:u w:val="none"/>
        </w:rPr>
      </w:pPr>
      <w:r w:rsidRPr="008F5AAD">
        <w:rPr>
          <w:u w:val="none"/>
        </w:rPr>
        <w:t>Very long headings.</w:t>
      </w:r>
    </w:p>
    <w:p w14:paraId="1540509E" w14:textId="65735D69" w:rsidR="00175159" w:rsidRPr="008F5AAD" w:rsidRDefault="00175159" w:rsidP="0098754D">
      <w:pPr>
        <w:pStyle w:val="BodyMain"/>
        <w:numPr>
          <w:ilvl w:val="0"/>
          <w:numId w:val="23"/>
        </w:numPr>
        <w:rPr>
          <w:u w:val="none"/>
        </w:rPr>
      </w:pPr>
      <w:r w:rsidRPr="008F5AAD">
        <w:rPr>
          <w:u w:val="none"/>
        </w:rPr>
        <w:t>Using heading tags only for styling text and not presenting structure.</w:t>
      </w:r>
    </w:p>
    <w:p w14:paraId="217ECD44" w14:textId="0D908F01" w:rsidR="00883D19" w:rsidRPr="008F5AAD" w:rsidRDefault="003C050C" w:rsidP="0098754D">
      <w:pPr>
        <w:pStyle w:val="BodyMain"/>
        <w:numPr>
          <w:ilvl w:val="0"/>
          <w:numId w:val="19"/>
        </w:numPr>
        <w:rPr>
          <w:u w:val="none"/>
        </w:rPr>
      </w:pPr>
      <w:r w:rsidRPr="008F5AAD">
        <w:rPr>
          <w:u w:val="none"/>
        </w:rPr>
        <w:lastRenderedPageBreak/>
        <w:t xml:space="preserve">If you have not already, ensure all your images have </w:t>
      </w:r>
      <w:r w:rsidRPr="008F5AAD">
        <w:rPr>
          <w:b/>
          <w:u w:val="none"/>
        </w:rPr>
        <w:t>alt</w:t>
      </w:r>
      <w:r w:rsidRPr="008F5AAD">
        <w:rPr>
          <w:u w:val="none"/>
        </w:rPr>
        <w:t xml:space="preserve">ernate and </w:t>
      </w:r>
      <w:r w:rsidRPr="008F5AAD">
        <w:rPr>
          <w:b/>
          <w:u w:val="none"/>
        </w:rPr>
        <w:t xml:space="preserve">title </w:t>
      </w:r>
      <w:r w:rsidRPr="008F5AAD">
        <w:rPr>
          <w:u w:val="none"/>
        </w:rPr>
        <w:t>text that is generated based on the information about the image. This way, search engines will associate that text with the image, and thus your website.</w:t>
      </w:r>
      <w:r w:rsidR="00883D19" w:rsidRPr="008F5AAD">
        <w:rPr>
          <w:u w:val="none"/>
        </w:rPr>
        <w:t xml:space="preserve"> Show </w:t>
      </w:r>
      <w:r w:rsidR="00313115" w:rsidRPr="008F5AAD">
        <w:rPr>
          <w:u w:val="none"/>
        </w:rPr>
        <w:t xml:space="preserve">an </w:t>
      </w:r>
      <w:r w:rsidR="00883D19" w:rsidRPr="008F5AAD">
        <w:rPr>
          <w:u w:val="none"/>
        </w:rPr>
        <w:t xml:space="preserve">example </w:t>
      </w:r>
      <w:proofErr w:type="spellStart"/>
      <w:r w:rsidR="00883D19" w:rsidRPr="008F5AAD">
        <w:rPr>
          <w:u w:val="none"/>
        </w:rPr>
        <w:t>img</w:t>
      </w:r>
      <w:proofErr w:type="spellEnd"/>
      <w:r w:rsidR="00883D19" w:rsidRPr="008F5AAD">
        <w:rPr>
          <w:u w:val="none"/>
        </w:rPr>
        <w:t xml:space="preserve"> tag code here</w:t>
      </w:r>
      <w:r w:rsidR="00683669" w:rsidRPr="008F5AAD">
        <w:rPr>
          <w:u w:val="none"/>
        </w:rPr>
        <w:t xml:space="preserve"> </w:t>
      </w:r>
      <w:r w:rsidR="00313115" w:rsidRPr="008F5AAD">
        <w:rPr>
          <w:u w:val="none"/>
        </w:rPr>
        <w:t xml:space="preserve">with alt and title.  </w:t>
      </w:r>
      <w:hyperlink r:id="rId8" w:history="1">
        <w:r w:rsidR="004A7038" w:rsidRPr="008F5AAD">
          <w:rPr>
            <w:rStyle w:val="Hyperlink"/>
            <w:rFonts w:ascii="Courier New" w:hAnsi="Courier New" w:cs="Courier New"/>
            <w:u w:val="none"/>
          </w:rPr>
          <w:t>https://www.w3schools.com/tags/att_img_alt.asp</w:t>
        </w:r>
      </w:hyperlink>
      <w:r w:rsidR="004A7038" w:rsidRPr="008F5AAD">
        <w:rPr>
          <w:u w:val="none"/>
        </w:rPr>
        <w:t xml:space="preserve"> </w:t>
      </w:r>
      <w:r w:rsidR="00683669" w:rsidRPr="008F5AAD">
        <w:rPr>
          <w:u w:val="none"/>
        </w:rPr>
        <w:t>____________________________________________________________________</w:t>
      </w:r>
      <w:r w:rsidR="003E2E47" w:rsidRPr="008F5AAD">
        <w:rPr>
          <w:u w:val="none"/>
        </w:rPr>
        <w:t xml:space="preserve">&lt;img </w:t>
      </w:r>
      <w:proofErr w:type="spellStart"/>
      <w:r w:rsidR="003E2E47" w:rsidRPr="008F5AAD">
        <w:rPr>
          <w:u w:val="none"/>
        </w:rPr>
        <w:t>src</w:t>
      </w:r>
      <w:proofErr w:type="spellEnd"/>
      <w:r w:rsidR="003E2E47" w:rsidRPr="008F5AAD">
        <w:rPr>
          <w:u w:val="none"/>
        </w:rPr>
        <w:t>="images/07020.jpg" title="Liberty Leading the People" alt="Liberty Leading the People"&gt;</w:t>
      </w:r>
      <w:r w:rsidR="00683669" w:rsidRPr="008F5AAD">
        <w:rPr>
          <w:u w:val="none"/>
        </w:rPr>
        <w:t>____________________________________________________________________</w:t>
      </w:r>
    </w:p>
    <w:p w14:paraId="45B0FFB1" w14:textId="2694AA9E" w:rsidR="00FC7BA7" w:rsidRPr="008F5AAD" w:rsidRDefault="00360A51" w:rsidP="0098754D">
      <w:pPr>
        <w:pStyle w:val="BodyMain"/>
        <w:numPr>
          <w:ilvl w:val="0"/>
          <w:numId w:val="19"/>
        </w:numPr>
        <w:rPr>
          <w:u w:val="none"/>
        </w:rPr>
      </w:pPr>
      <w:r w:rsidRPr="008F5AAD">
        <w:rPr>
          <w:u w:val="none"/>
        </w:rPr>
        <w:t xml:space="preserve">If there are images for products or figures, make people know what the image is with text. </w:t>
      </w:r>
      <w:r w:rsidR="00912503" w:rsidRPr="008F5AAD">
        <w:rPr>
          <w:u w:val="none"/>
        </w:rPr>
        <w:t xml:space="preserve">Alt and Title are great for search engines, but people need to understand the image. Add a </w:t>
      </w:r>
      <w:proofErr w:type="spellStart"/>
      <w:proofErr w:type="gramStart"/>
      <w:r w:rsidR="00912503" w:rsidRPr="008F5AAD">
        <w:rPr>
          <w:b/>
          <w:u w:val="none"/>
        </w:rPr>
        <w:t>figcaption</w:t>
      </w:r>
      <w:proofErr w:type="spellEnd"/>
      <w:r w:rsidR="00912503" w:rsidRPr="008F5AAD">
        <w:rPr>
          <w:u w:val="none"/>
        </w:rPr>
        <w:t xml:space="preserve"> </w:t>
      </w:r>
      <w:r w:rsidR="00250812" w:rsidRPr="008F5AAD">
        <w:rPr>
          <w:u w:val="none"/>
        </w:rPr>
        <w:t xml:space="preserve"> </w:t>
      </w:r>
      <w:r w:rsidR="00912503" w:rsidRPr="008F5AAD">
        <w:rPr>
          <w:u w:val="none"/>
        </w:rPr>
        <w:t>to</w:t>
      </w:r>
      <w:proofErr w:type="gramEnd"/>
      <w:r w:rsidR="00912503" w:rsidRPr="008F5AAD">
        <w:rPr>
          <w:u w:val="none"/>
        </w:rPr>
        <w:t xml:space="preserve"> </w:t>
      </w:r>
      <w:r w:rsidR="00D53BCD" w:rsidRPr="008F5AAD">
        <w:rPr>
          <w:u w:val="none"/>
        </w:rPr>
        <w:t>the “Recent Acquisitions” with viewable text</w:t>
      </w:r>
      <w:r w:rsidR="00CC1135" w:rsidRPr="008F5AAD">
        <w:rPr>
          <w:u w:val="none"/>
        </w:rPr>
        <w:t xml:space="preserve"> You may need to add the parent &lt;figure&gt; first</w:t>
      </w:r>
      <w:r w:rsidR="00D53BCD" w:rsidRPr="008F5AAD">
        <w:rPr>
          <w:u w:val="none"/>
        </w:rPr>
        <w:t>. Search engines will pick up on this as well.</w:t>
      </w:r>
      <w:r w:rsidR="001131A7" w:rsidRPr="008F5AAD">
        <w:rPr>
          <w:u w:val="none"/>
        </w:rPr>
        <w:t xml:space="preserve">  </w:t>
      </w:r>
      <w:hyperlink r:id="rId9" w:history="1">
        <w:r w:rsidR="001131A7" w:rsidRPr="008F5AAD">
          <w:rPr>
            <w:rStyle w:val="Hyperlink"/>
            <w:rFonts w:ascii="Courier New" w:hAnsi="Courier New" w:cs="Courier New"/>
            <w:u w:val="none"/>
          </w:rPr>
          <w:t>https://developer.mozilla.org/en-US/docs/Web/HTML/Element/figcaption</w:t>
        </w:r>
      </w:hyperlink>
    </w:p>
    <w:p w14:paraId="18E5E9A7" w14:textId="4D7EC85C" w:rsidR="00683669" w:rsidRPr="008F5AAD" w:rsidRDefault="006F65F8" w:rsidP="0098754D">
      <w:pPr>
        <w:pStyle w:val="BodyMain"/>
        <w:numPr>
          <w:ilvl w:val="0"/>
          <w:numId w:val="19"/>
        </w:numPr>
        <w:rPr>
          <w:u w:val="none"/>
        </w:rPr>
      </w:pPr>
      <w:r w:rsidRPr="008F5AAD">
        <w:rPr>
          <w:u w:val="none"/>
        </w:rPr>
        <w:t xml:space="preserve">Replace “Super cool tagline” with </w:t>
      </w:r>
      <w:r w:rsidR="000570A0" w:rsidRPr="008F5AAD">
        <w:rPr>
          <w:u w:val="none"/>
        </w:rPr>
        <w:t xml:space="preserve">content related to the are related art galleries or stores. </w:t>
      </w:r>
      <w:r w:rsidR="00146F2A" w:rsidRPr="008F5AAD">
        <w:rPr>
          <w:u w:val="none"/>
        </w:rPr>
        <w:t>Use descriptive and action words but also include at least one searchable keyword.</w:t>
      </w:r>
    </w:p>
    <w:p w14:paraId="13D93D8D" w14:textId="0159F577" w:rsidR="00146F2A" w:rsidRPr="008F5AAD" w:rsidRDefault="00146F2A" w:rsidP="0098754D">
      <w:pPr>
        <w:pStyle w:val="BodyMain"/>
        <w:numPr>
          <w:ilvl w:val="0"/>
          <w:numId w:val="19"/>
        </w:numPr>
        <w:rPr>
          <w:u w:val="none"/>
        </w:rPr>
      </w:pPr>
      <w:r w:rsidRPr="008F5AAD">
        <w:rPr>
          <w:u w:val="none"/>
        </w:rPr>
        <w:t>Change h2 “Place heading here” to an appropriate heading for this section</w:t>
      </w:r>
    </w:p>
    <w:p w14:paraId="732A7A91" w14:textId="6CB3A4CC" w:rsidR="00146F2A" w:rsidRPr="008F5AAD" w:rsidRDefault="00146F2A" w:rsidP="0098754D">
      <w:pPr>
        <w:pStyle w:val="BodyMain"/>
        <w:numPr>
          <w:ilvl w:val="0"/>
          <w:numId w:val="19"/>
        </w:numPr>
        <w:rPr>
          <w:u w:val="none"/>
        </w:rPr>
      </w:pPr>
      <w:r w:rsidRPr="008F5AAD">
        <w:rPr>
          <w:u w:val="none"/>
        </w:rPr>
        <w:t>Change “</w:t>
      </w:r>
      <w:proofErr w:type="spellStart"/>
      <w:r w:rsidRPr="008F5AAD">
        <w:rPr>
          <w:u w:val="none"/>
        </w:rPr>
        <w:t>abc</w:t>
      </w:r>
      <w:proofErr w:type="spellEnd"/>
      <w:r w:rsidRPr="008F5AAD">
        <w:rPr>
          <w:u w:val="none"/>
        </w:rPr>
        <w:t xml:space="preserve">” to </w:t>
      </w:r>
      <w:r w:rsidR="008B4136" w:rsidRPr="008F5AAD">
        <w:rPr>
          <w:u w:val="none"/>
        </w:rPr>
        <w:t>text that is actionable for users. What do you want website users to do? Shop, visit</w:t>
      </w:r>
      <w:r w:rsidR="00E11152" w:rsidRPr="008F5AAD">
        <w:rPr>
          <w:u w:val="none"/>
        </w:rPr>
        <w:t>, notify them of an event</w:t>
      </w:r>
      <w:r w:rsidR="00CA58D7" w:rsidRPr="008F5AAD">
        <w:rPr>
          <w:u w:val="none"/>
        </w:rPr>
        <w:t xml:space="preserve">?  Wrap the text in an anchor link with a </w:t>
      </w:r>
      <w:proofErr w:type="spellStart"/>
      <w:r w:rsidR="00CA58D7" w:rsidRPr="008F5AAD">
        <w:rPr>
          <w:rFonts w:ascii="Courier New" w:hAnsi="Courier New" w:cs="Courier New"/>
          <w:u w:val="none"/>
        </w:rPr>
        <w:t>href</w:t>
      </w:r>
      <w:proofErr w:type="spellEnd"/>
      <w:proofErr w:type="gramStart"/>
      <w:r w:rsidR="00064260" w:rsidRPr="008F5AAD">
        <w:rPr>
          <w:rFonts w:ascii="Courier New" w:hAnsi="Courier New" w:cs="Courier New"/>
          <w:u w:val="none"/>
        </w:rPr>
        <w:t>=”paintpalette</w:t>
      </w:r>
      <w:r w:rsidR="00CD1F80" w:rsidRPr="008F5AAD">
        <w:rPr>
          <w:rFonts w:ascii="Courier New" w:hAnsi="Courier New" w:cs="Courier New"/>
          <w:u w:val="none"/>
        </w:rPr>
        <w:t>.com</w:t>
      </w:r>
      <w:proofErr w:type="gramEnd"/>
      <w:r w:rsidR="00064260" w:rsidRPr="008F5AAD">
        <w:rPr>
          <w:rFonts w:ascii="Courier New" w:hAnsi="Courier New" w:cs="Courier New"/>
          <w:u w:val="none"/>
        </w:rPr>
        <w:t>/</w:t>
      </w:r>
      <w:r w:rsidR="00064260" w:rsidRPr="008F5AAD">
        <w:rPr>
          <w:u w:val="none"/>
        </w:rPr>
        <w:t>shopping</w:t>
      </w:r>
      <w:r w:rsidR="00CD1F80" w:rsidRPr="008F5AAD">
        <w:rPr>
          <w:u w:val="none"/>
        </w:rPr>
        <w:t>”</w:t>
      </w:r>
      <w:r w:rsidR="00AD1068" w:rsidRPr="008F5AAD">
        <w:rPr>
          <w:u w:val="none"/>
        </w:rPr>
        <w:t xml:space="preserve"> reference.</w:t>
      </w:r>
      <w:r w:rsidR="00CD12B1" w:rsidRPr="008F5AAD">
        <w:rPr>
          <w:u w:val="none"/>
        </w:rPr>
        <w:t xml:space="preserve"> Keep in mind the anchor text should be descriptive of</w:t>
      </w:r>
      <w:r w:rsidR="004D3FFE" w:rsidRPr="008F5AAD">
        <w:rPr>
          <w:u w:val="none"/>
        </w:rPr>
        <w:t xml:space="preserve"> what users will find at the reference URL and will function as a</w:t>
      </w:r>
      <w:r w:rsidR="00CD1F80" w:rsidRPr="008F5AAD">
        <w:rPr>
          <w:u w:val="none"/>
        </w:rPr>
        <w:t>n internal link.</w:t>
      </w:r>
      <w:r w:rsidR="00E11152" w:rsidRPr="008F5AAD">
        <w:rPr>
          <w:u w:val="none"/>
        </w:rPr>
        <w:t xml:space="preserve"> This counts </w:t>
      </w:r>
      <w:r w:rsidR="006528A1" w:rsidRPr="008F5AAD">
        <w:rPr>
          <w:u w:val="none"/>
        </w:rPr>
        <w:t>in page ranking.</w:t>
      </w:r>
    </w:p>
    <w:p w14:paraId="263A47C0" w14:textId="3850DEB9" w:rsidR="00EA551D" w:rsidRPr="008F5AAD" w:rsidRDefault="00DF4DAE" w:rsidP="0098754D">
      <w:pPr>
        <w:pStyle w:val="BodyMain"/>
        <w:numPr>
          <w:ilvl w:val="0"/>
          <w:numId w:val="19"/>
        </w:numPr>
        <w:rPr>
          <w:u w:val="none"/>
        </w:rPr>
      </w:pPr>
      <w:r w:rsidRPr="008F5AAD">
        <w:rPr>
          <w:u w:val="none"/>
        </w:rPr>
        <w:t xml:space="preserve">Go to gamestop.com.  Use the </w:t>
      </w:r>
      <w:r w:rsidR="00D0240D" w:rsidRPr="008F5AAD">
        <w:rPr>
          <w:u w:val="none"/>
        </w:rPr>
        <w:t xml:space="preserve">Developer Console (F12) to view the </w:t>
      </w:r>
      <w:r w:rsidR="00D0240D" w:rsidRPr="008F5AAD">
        <w:rPr>
          <w:rFonts w:ascii="Courier New" w:hAnsi="Courier New" w:cs="Courier New"/>
          <w:u w:val="none"/>
        </w:rPr>
        <w:t>&lt;title&gt;</w:t>
      </w:r>
      <w:r w:rsidR="00D0240D" w:rsidRPr="008F5AAD">
        <w:rPr>
          <w:u w:val="none"/>
        </w:rPr>
        <w:t xml:space="preserve"> and </w:t>
      </w:r>
      <w:r w:rsidR="00D0240D" w:rsidRPr="008F5AAD">
        <w:rPr>
          <w:rFonts w:ascii="Courier New" w:hAnsi="Courier New" w:cs="Courier New"/>
          <w:u w:val="none"/>
        </w:rPr>
        <w:t>&lt;meta name</w:t>
      </w:r>
      <w:proofErr w:type="gramStart"/>
      <w:r w:rsidR="00D0240D" w:rsidRPr="008F5AAD">
        <w:rPr>
          <w:rFonts w:ascii="Courier New" w:hAnsi="Courier New" w:cs="Courier New"/>
          <w:u w:val="none"/>
        </w:rPr>
        <w:t>=”description</w:t>
      </w:r>
      <w:proofErr w:type="gramEnd"/>
      <w:r w:rsidR="00D0240D" w:rsidRPr="008F5AAD">
        <w:rPr>
          <w:rFonts w:ascii="Courier New" w:hAnsi="Courier New" w:cs="Courier New"/>
          <w:u w:val="none"/>
        </w:rPr>
        <w:t>”</w:t>
      </w:r>
      <w:r w:rsidR="00D0240D" w:rsidRPr="008F5AAD">
        <w:rPr>
          <w:u w:val="none"/>
        </w:rPr>
        <w:t xml:space="preserve">  </w:t>
      </w:r>
      <w:r w:rsidR="00EA551D" w:rsidRPr="008F5AAD">
        <w:rPr>
          <w:u w:val="none"/>
        </w:rPr>
        <w:t>List those contents here.</w:t>
      </w:r>
    </w:p>
    <w:p w14:paraId="29457D53" w14:textId="493D7A86" w:rsidR="00EA551D" w:rsidRPr="008F5AAD" w:rsidRDefault="003E0B76" w:rsidP="0098754D">
      <w:pPr>
        <w:pStyle w:val="BodyMain"/>
        <w:rPr>
          <w:u w:val="none"/>
        </w:rPr>
      </w:pPr>
      <w:r w:rsidRPr="008F5AAD">
        <w:rPr>
          <w:u w:val="none"/>
        </w:rPr>
        <w:t>Consoles, Collectibles, Video Games, and More – Buy, Sell or Trade | GameStop</w:t>
      </w:r>
      <w:r w:rsidR="00EA551D" w:rsidRPr="008F5AAD">
        <w:rPr>
          <w:u w:val="none"/>
        </w:rPr>
        <w:t>_________</w:t>
      </w:r>
      <w:r w:rsidR="00AA07DC" w:rsidRPr="008F5AAD">
        <w:rPr>
          <w:u w:val="none"/>
        </w:rPr>
        <w:t xml:space="preserve"> </w:t>
      </w:r>
      <w:r w:rsidR="00AA07DC" w:rsidRPr="008F5AAD">
        <w:rPr>
          <w:u w:val="none"/>
        </w:rPr>
        <w:t>Shop GameStop, the world's largest retail gaming and trade-in destination for Xbox, PlayStation, and Nintendo games, systems, consoles &amp; accessories. Shop a wide selection of gamer-centric apparel, collectibles &amp; more.</w:t>
      </w:r>
      <w:r w:rsidR="00D03AC4" w:rsidRPr="008F5AAD">
        <w:rPr>
          <w:u w:val="none"/>
        </w:rPr>
        <w:t xml:space="preserve">               </w:t>
      </w:r>
    </w:p>
    <w:p w14:paraId="26CF4E68" w14:textId="13252F69" w:rsidR="00D03AC4" w:rsidRPr="008F5AAD" w:rsidRDefault="00D03AC4" w:rsidP="0098754D">
      <w:pPr>
        <w:pStyle w:val="BodyMain"/>
        <w:rPr>
          <w:u w:val="none"/>
        </w:rPr>
      </w:pPr>
    </w:p>
    <w:p w14:paraId="149899ED" w14:textId="3D55D737" w:rsidR="00D03AC4" w:rsidRPr="008F5AAD" w:rsidRDefault="00D03AC4" w:rsidP="0098754D">
      <w:pPr>
        <w:pStyle w:val="BodyMain"/>
        <w:rPr>
          <w:u w:val="none"/>
        </w:rPr>
      </w:pPr>
    </w:p>
    <w:p w14:paraId="662A8F43" w14:textId="77777777" w:rsidR="00D03AC4" w:rsidRPr="008F5AAD" w:rsidRDefault="00D03AC4" w:rsidP="0098754D">
      <w:pPr>
        <w:pStyle w:val="BodyMain"/>
        <w:rPr>
          <w:u w:val="none"/>
        </w:rPr>
      </w:pPr>
    </w:p>
    <w:p w14:paraId="2595C136" w14:textId="4B462811" w:rsidR="00250812" w:rsidRPr="008F5AAD" w:rsidRDefault="00491F30" w:rsidP="0098754D">
      <w:pPr>
        <w:pStyle w:val="BodyMain"/>
        <w:numPr>
          <w:ilvl w:val="0"/>
          <w:numId w:val="19"/>
        </w:numPr>
        <w:rPr>
          <w:u w:val="none"/>
        </w:rPr>
      </w:pPr>
      <w:r w:rsidRPr="008F5AAD">
        <w:rPr>
          <w:u w:val="none"/>
        </w:rPr>
        <w:t>Create meta tags for keywords and description for your pages</w:t>
      </w:r>
      <w:r w:rsidRPr="008F5AAD">
        <w:rPr>
          <w:rFonts w:ascii="Courier New" w:hAnsi="Courier New" w:cs="Courier New"/>
          <w:sz w:val="24"/>
          <w:u w:val="none"/>
        </w:rPr>
        <w:t>.</w:t>
      </w:r>
      <w:r w:rsidR="00E4304F" w:rsidRPr="008F5AAD">
        <w:rPr>
          <w:rFonts w:ascii="Courier New" w:hAnsi="Courier New" w:cs="Courier New"/>
          <w:sz w:val="24"/>
          <w:u w:val="none"/>
        </w:rPr>
        <w:t xml:space="preserve"> </w:t>
      </w:r>
      <w:r w:rsidR="00D03AC4" w:rsidRPr="008F5AAD">
        <w:rPr>
          <w:rFonts w:ascii="Courier New" w:hAnsi="Courier New" w:cs="Courier New"/>
          <w:sz w:val="24"/>
          <w:u w:val="none"/>
        </w:rPr>
        <w:t xml:space="preserve">      </w:t>
      </w:r>
      <w:r w:rsidR="00E4304F" w:rsidRPr="008F5AAD">
        <w:rPr>
          <w:rFonts w:ascii="Courier New" w:hAnsi="Courier New" w:cs="Courier New"/>
          <w:sz w:val="24"/>
          <w:u w:val="none"/>
        </w:rPr>
        <w:t>&lt;meta name</w:t>
      </w:r>
      <w:proofErr w:type="gramStart"/>
      <w:r w:rsidR="00BA6206" w:rsidRPr="008F5AAD">
        <w:rPr>
          <w:rFonts w:ascii="Courier New" w:hAnsi="Courier New" w:cs="Courier New"/>
          <w:sz w:val="24"/>
          <w:u w:val="none"/>
        </w:rPr>
        <w:t>=”description</w:t>
      </w:r>
      <w:proofErr w:type="gramEnd"/>
      <w:r w:rsidR="00BA6206" w:rsidRPr="008F5AAD">
        <w:rPr>
          <w:rFonts w:ascii="Courier New" w:hAnsi="Courier New" w:cs="Courier New"/>
          <w:sz w:val="24"/>
          <w:u w:val="none"/>
        </w:rPr>
        <w:t>” content=”some stuff”&gt;</w:t>
      </w:r>
      <w:r w:rsidR="009C4DF6" w:rsidRPr="008F5AAD">
        <w:rPr>
          <w:rFonts w:ascii="Courier New" w:hAnsi="Courier New" w:cs="Courier New"/>
          <w:sz w:val="24"/>
          <w:u w:val="none"/>
        </w:rPr>
        <w:t xml:space="preserve">  </w:t>
      </w:r>
    </w:p>
    <w:p w14:paraId="102F3EF4" w14:textId="3EEBE02A" w:rsidR="008F7B75" w:rsidRPr="008F5AAD" w:rsidRDefault="008F7B75" w:rsidP="0098754D">
      <w:pPr>
        <w:pStyle w:val="BodyMain"/>
        <w:rPr>
          <w:u w:val="none"/>
        </w:rPr>
      </w:pPr>
      <w:r w:rsidRPr="008F5AAD">
        <w:rPr>
          <w:u w:val="none"/>
        </w:rPr>
        <w:t>Google Note: A page's description meta tag gives Google and other search engines a summary of what the page is about. A page's title may be a few words or a phrase, whereas a page's description meta tag might be a sentence or two or even a short paragraph. Like the &lt;title&gt; tag, the description meta tag is placed within the &lt;head&gt; element of your HTML document</w:t>
      </w:r>
    </w:p>
    <w:p w14:paraId="540F38EA" w14:textId="77777777" w:rsidR="00A12E66" w:rsidRPr="008F5AAD" w:rsidRDefault="00A930DD" w:rsidP="0098754D">
      <w:pPr>
        <w:pStyle w:val="BodyMain"/>
        <w:rPr>
          <w:u w:val="none"/>
        </w:rPr>
      </w:pPr>
      <w:r w:rsidRPr="008F5AAD">
        <w:rPr>
          <w:u w:val="none"/>
        </w:rPr>
        <w:t xml:space="preserve">Images are searchable not only by alt and title tags, but also the name of the image file. Rename the images </w:t>
      </w:r>
      <w:r w:rsidR="00E73229" w:rsidRPr="008F5AAD">
        <w:rPr>
          <w:u w:val="none"/>
        </w:rPr>
        <w:t xml:space="preserve">files and the </w:t>
      </w:r>
      <w:r w:rsidR="005B19F0" w:rsidRPr="008F5AAD">
        <w:rPr>
          <w:u w:val="none"/>
        </w:rPr>
        <w:t>&lt;</w:t>
      </w:r>
      <w:proofErr w:type="spellStart"/>
      <w:r w:rsidR="00E73229" w:rsidRPr="008F5AAD">
        <w:rPr>
          <w:u w:val="none"/>
        </w:rPr>
        <w:t>img</w:t>
      </w:r>
      <w:proofErr w:type="spellEnd"/>
      <w:r w:rsidR="005B19F0" w:rsidRPr="008F5AAD">
        <w:rPr>
          <w:u w:val="none"/>
        </w:rPr>
        <w:t>&gt;</w:t>
      </w:r>
      <w:r w:rsidR="00E73229" w:rsidRPr="008F5AAD">
        <w:rPr>
          <w:u w:val="none"/>
        </w:rPr>
        <w:t xml:space="preserve"> tag to match. Use a name that is descriptive </w:t>
      </w:r>
      <w:r w:rsidR="003D0CD9" w:rsidRPr="008F5AAD">
        <w:rPr>
          <w:u w:val="none"/>
        </w:rPr>
        <w:t>of the image but also consider searchable keywords. Do not use spaces but only hyphen or underscores to separate words.</w:t>
      </w:r>
      <w:r w:rsidR="005B19F0" w:rsidRPr="008F5AAD">
        <w:rPr>
          <w:u w:val="none"/>
        </w:rPr>
        <w:t xml:space="preserve">  </w:t>
      </w:r>
      <w:r w:rsidR="00E85C9E" w:rsidRPr="008F5AAD">
        <w:rPr>
          <w:u w:val="none"/>
        </w:rPr>
        <w:t>Update</w:t>
      </w:r>
      <w:r w:rsidR="00903BF2" w:rsidRPr="008F5AAD">
        <w:rPr>
          <w:u w:val="none"/>
        </w:rPr>
        <w:t xml:space="preserve"> the page and s</w:t>
      </w:r>
      <w:r w:rsidR="00E85C9E" w:rsidRPr="008F5AAD">
        <w:rPr>
          <w:u w:val="none"/>
        </w:rPr>
        <w:t xml:space="preserve">how your </w:t>
      </w:r>
      <w:r w:rsidR="003D5FA9" w:rsidRPr="008F5AAD">
        <w:rPr>
          <w:u w:val="none"/>
        </w:rPr>
        <w:t>&lt;</w:t>
      </w:r>
      <w:proofErr w:type="spellStart"/>
      <w:r w:rsidR="00E85C9E" w:rsidRPr="008F5AAD">
        <w:rPr>
          <w:u w:val="none"/>
        </w:rPr>
        <w:t>img</w:t>
      </w:r>
      <w:proofErr w:type="spellEnd"/>
      <w:r w:rsidR="003D5FA9" w:rsidRPr="008F5AAD">
        <w:rPr>
          <w:u w:val="none"/>
        </w:rPr>
        <w:t xml:space="preserve">&gt; </w:t>
      </w:r>
      <w:r w:rsidR="00E85C9E" w:rsidRPr="008F5AAD">
        <w:rPr>
          <w:u w:val="none"/>
        </w:rPr>
        <w:t xml:space="preserve">tags here: </w:t>
      </w:r>
    </w:p>
    <w:p w14:paraId="4DE74D36" w14:textId="2DE562E2" w:rsidR="00A12E66" w:rsidRPr="008F5AAD" w:rsidRDefault="00E85C9E" w:rsidP="0098754D">
      <w:pPr>
        <w:pStyle w:val="BodyMain"/>
        <w:rPr>
          <w:u w:val="none"/>
        </w:rPr>
      </w:pPr>
      <w:r w:rsidRPr="008F5AAD">
        <w:rPr>
          <w:u w:val="none"/>
        </w:rPr>
        <w:t xml:space="preserve"> </w:t>
      </w:r>
      <w:r w:rsidR="00A12E66" w:rsidRPr="008F5AAD">
        <w:rPr>
          <w:u w:val="none"/>
        </w:rPr>
        <w:t>&lt;</w:t>
      </w:r>
      <w:proofErr w:type="spellStart"/>
      <w:r w:rsidR="00A12E66" w:rsidRPr="008F5AAD">
        <w:rPr>
          <w:u w:val="none"/>
        </w:rPr>
        <w:t>img</w:t>
      </w:r>
      <w:proofErr w:type="spellEnd"/>
      <w:r w:rsidR="00A12E66" w:rsidRPr="008F5AAD">
        <w:rPr>
          <w:u w:val="none"/>
        </w:rPr>
        <w:t xml:space="preserve"> </w:t>
      </w:r>
      <w:proofErr w:type="spellStart"/>
      <w:r w:rsidR="00A12E66" w:rsidRPr="008F5AAD">
        <w:rPr>
          <w:u w:val="none"/>
        </w:rPr>
        <w:t>src</w:t>
      </w:r>
      <w:proofErr w:type="spellEnd"/>
      <w:r w:rsidR="00A12E66" w:rsidRPr="008F5AAD">
        <w:rPr>
          <w:u w:val="none"/>
        </w:rPr>
        <w:t>="images/liberty_leading_the_people_by_eugène_delacroix.jpg" title="Liberty Leading the People" alt="Liberty Leading the People"&gt;</w:t>
      </w:r>
    </w:p>
    <w:p w14:paraId="3D89F4A6" w14:textId="560D5510" w:rsidR="00A12E66" w:rsidRPr="008F5AAD" w:rsidRDefault="00A12E66" w:rsidP="0098754D">
      <w:pPr>
        <w:pStyle w:val="BodyMain"/>
        <w:rPr>
          <w:u w:val="none"/>
        </w:rPr>
      </w:pPr>
      <w:r w:rsidRPr="008F5AAD">
        <w:rPr>
          <w:u w:val="none"/>
        </w:rPr>
        <w:t>&lt;</w:t>
      </w:r>
      <w:proofErr w:type="spellStart"/>
      <w:r w:rsidRPr="008F5AAD">
        <w:rPr>
          <w:u w:val="none"/>
        </w:rPr>
        <w:t>img</w:t>
      </w:r>
      <w:proofErr w:type="spellEnd"/>
      <w:r w:rsidRPr="008F5AAD">
        <w:rPr>
          <w:u w:val="none"/>
        </w:rPr>
        <w:t xml:space="preserve"> </w:t>
      </w:r>
      <w:proofErr w:type="spellStart"/>
      <w:r w:rsidRPr="008F5AAD">
        <w:rPr>
          <w:u w:val="none"/>
        </w:rPr>
        <w:t>src</w:t>
      </w:r>
      <w:proofErr w:type="spellEnd"/>
      <w:r w:rsidRPr="008F5AAD">
        <w:rPr>
          <w:u w:val="none"/>
        </w:rPr>
        <w:t xml:space="preserve">="images/the_death_of_marat_by_jacques-louis_david.jpg" title="The </w:t>
      </w:r>
      <w:proofErr w:type="spellStart"/>
      <w:r w:rsidRPr="008F5AAD">
        <w:rPr>
          <w:u w:val="none"/>
        </w:rPr>
        <w:t>Deat</w:t>
      </w:r>
      <w:proofErr w:type="spellEnd"/>
      <w:r w:rsidRPr="008F5AAD">
        <w:rPr>
          <w:u w:val="none"/>
        </w:rPr>
        <w:t xml:space="preserve"> of Marat" alt="The </w:t>
      </w:r>
      <w:proofErr w:type="spellStart"/>
      <w:r w:rsidRPr="008F5AAD">
        <w:rPr>
          <w:u w:val="none"/>
        </w:rPr>
        <w:t>Deat</w:t>
      </w:r>
      <w:proofErr w:type="spellEnd"/>
      <w:r w:rsidRPr="008F5AAD">
        <w:rPr>
          <w:u w:val="none"/>
        </w:rPr>
        <w:t xml:space="preserve"> of Marat"&gt;</w:t>
      </w:r>
    </w:p>
    <w:p w14:paraId="5FE2F42E" w14:textId="20C85E77" w:rsidR="00903BF2" w:rsidRPr="008F5AAD" w:rsidRDefault="00A12E66" w:rsidP="0098754D">
      <w:pPr>
        <w:pStyle w:val="BodyMain"/>
        <w:rPr>
          <w:u w:val="none"/>
        </w:rPr>
      </w:pPr>
      <w:r w:rsidRPr="008F5AAD">
        <w:rPr>
          <w:u w:val="none"/>
        </w:rPr>
        <w:t>&lt;</w:t>
      </w:r>
      <w:proofErr w:type="spellStart"/>
      <w:r w:rsidRPr="008F5AAD">
        <w:rPr>
          <w:u w:val="none"/>
        </w:rPr>
        <w:t>img</w:t>
      </w:r>
      <w:proofErr w:type="spellEnd"/>
      <w:r w:rsidRPr="008F5AAD">
        <w:rPr>
          <w:u w:val="none"/>
        </w:rPr>
        <w:t xml:space="preserve"> </w:t>
      </w:r>
      <w:proofErr w:type="spellStart"/>
      <w:r w:rsidRPr="008F5AAD">
        <w:rPr>
          <w:u w:val="none"/>
        </w:rPr>
        <w:t>src</w:t>
      </w:r>
      <w:proofErr w:type="spellEnd"/>
      <w:r w:rsidRPr="008F5AAD">
        <w:rPr>
          <w:u w:val="none"/>
        </w:rPr>
        <w:t>="images/girl_with_a_pearl_earring_by_johannes_vermeer.jpg" title="Girl with a Pearl Earring" alt="Girl with a Pearl Earring"&gt;</w:t>
      </w:r>
    </w:p>
    <w:p w14:paraId="60958C98" w14:textId="20BE6FAA" w:rsidR="00A930DD" w:rsidRPr="008F5AAD" w:rsidRDefault="00A930DD" w:rsidP="0098754D">
      <w:pPr>
        <w:pStyle w:val="BodyMain"/>
        <w:rPr>
          <w:u w:val="none"/>
        </w:rPr>
      </w:pPr>
    </w:p>
    <w:p w14:paraId="4A11C6AF" w14:textId="77777777" w:rsidR="003D5FA9" w:rsidRPr="008F5AAD" w:rsidRDefault="00EC1D89" w:rsidP="0098754D">
      <w:pPr>
        <w:pStyle w:val="BodyMain"/>
        <w:numPr>
          <w:ilvl w:val="0"/>
          <w:numId w:val="19"/>
        </w:numPr>
        <w:rPr>
          <w:u w:val="none"/>
        </w:rPr>
      </w:pPr>
      <w:r w:rsidRPr="008F5AAD">
        <w:rPr>
          <w:u w:val="none"/>
        </w:rPr>
        <w:t>External backlinks help with page ranking</w:t>
      </w:r>
      <w:r w:rsidR="0022127B" w:rsidRPr="008F5AAD">
        <w:rPr>
          <w:u w:val="none"/>
        </w:rPr>
        <w:t xml:space="preserve"> </w:t>
      </w:r>
      <w:r w:rsidR="00D32857" w:rsidRPr="008F5AAD">
        <w:rPr>
          <w:u w:val="none"/>
        </w:rPr>
        <w:t xml:space="preserve">but are not the exclusive determiner of rank. </w:t>
      </w:r>
      <w:r w:rsidR="00550851" w:rsidRPr="008F5AAD">
        <w:rPr>
          <w:u w:val="none"/>
        </w:rPr>
        <w:t xml:space="preserve">Perform a google search for the key words “art gallery Sarasota”. </w:t>
      </w:r>
      <w:r w:rsidR="00243077" w:rsidRPr="008F5AAD">
        <w:rPr>
          <w:u w:val="none"/>
        </w:rPr>
        <w:t xml:space="preserve">One of the </w:t>
      </w:r>
      <w:r w:rsidR="003D5FA9" w:rsidRPr="008F5AAD">
        <w:rPr>
          <w:u w:val="none"/>
        </w:rPr>
        <w:t>dominant</w:t>
      </w:r>
      <w:r w:rsidR="00550851" w:rsidRPr="008F5AAD">
        <w:rPr>
          <w:u w:val="none"/>
        </w:rPr>
        <w:t xml:space="preserve"> search </w:t>
      </w:r>
      <w:proofErr w:type="gramStart"/>
      <w:r w:rsidR="00550851" w:rsidRPr="008F5AAD">
        <w:rPr>
          <w:u w:val="none"/>
        </w:rPr>
        <w:t>result</w:t>
      </w:r>
      <w:proofErr w:type="gramEnd"/>
      <w:r w:rsidR="00550851" w:rsidRPr="008F5AAD">
        <w:rPr>
          <w:u w:val="none"/>
        </w:rPr>
        <w:t xml:space="preserve"> is </w:t>
      </w:r>
      <w:r w:rsidR="00840E08" w:rsidRPr="008F5AAD">
        <w:rPr>
          <w:rFonts w:ascii="Courier New" w:hAnsi="Courier New" w:cs="Courier New"/>
          <w:b/>
          <w:sz w:val="24"/>
          <w:u w:val="none"/>
        </w:rPr>
        <w:t>chasengalleries.com</w:t>
      </w:r>
      <w:r w:rsidR="002111CA" w:rsidRPr="008F5AAD">
        <w:rPr>
          <w:u w:val="none"/>
        </w:rPr>
        <w:t xml:space="preserve">  </w:t>
      </w:r>
    </w:p>
    <w:p w14:paraId="39775F2A" w14:textId="4BC57AFC" w:rsidR="003D5FA9" w:rsidRPr="008F5AAD" w:rsidRDefault="002111CA" w:rsidP="0098754D">
      <w:pPr>
        <w:pStyle w:val="BodyMain"/>
        <w:rPr>
          <w:u w:val="none"/>
        </w:rPr>
      </w:pPr>
      <w:r w:rsidRPr="008F5AAD">
        <w:rPr>
          <w:u w:val="none"/>
        </w:rPr>
        <w:t xml:space="preserve">Check the quantity of backlinks to the site </w:t>
      </w:r>
      <w:r w:rsidR="00ED094D" w:rsidRPr="008F5AAD">
        <w:rPr>
          <w:u w:val="none"/>
        </w:rPr>
        <w:t xml:space="preserve">using the page </w:t>
      </w:r>
      <w:r w:rsidR="00272ADC" w:rsidRPr="008F5AAD">
        <w:rPr>
          <w:rFonts w:ascii="Courier New" w:hAnsi="Courier New" w:cs="Courier New"/>
          <w:b/>
          <w:sz w:val="24"/>
          <w:u w:val="none"/>
        </w:rPr>
        <w:t>ahrefs.com/backlink-checker</w:t>
      </w:r>
      <w:r w:rsidR="00ED094D" w:rsidRPr="008F5AAD">
        <w:rPr>
          <w:u w:val="none"/>
        </w:rPr>
        <w:t xml:space="preserve"> </w:t>
      </w:r>
      <w:r w:rsidR="00FF6B2B" w:rsidRPr="008F5AAD">
        <w:rPr>
          <w:u w:val="none"/>
        </w:rPr>
        <w:t xml:space="preserve">with the </w:t>
      </w:r>
      <w:proofErr w:type="spellStart"/>
      <w:r w:rsidR="00FF6B2B" w:rsidRPr="008F5AAD">
        <w:rPr>
          <w:u w:val="none"/>
        </w:rPr>
        <w:t>url</w:t>
      </w:r>
      <w:proofErr w:type="spellEnd"/>
      <w:r w:rsidR="00FF6B2B" w:rsidRPr="008F5AAD">
        <w:rPr>
          <w:u w:val="none"/>
        </w:rPr>
        <w:t xml:space="preserve"> for </w:t>
      </w:r>
      <w:r w:rsidR="003D5FA9" w:rsidRPr="008F5AAD">
        <w:rPr>
          <w:rFonts w:ascii="Courier New" w:hAnsi="Courier New" w:cs="Courier New"/>
          <w:b/>
          <w:sz w:val="24"/>
          <w:u w:val="none"/>
        </w:rPr>
        <w:t>chasengalleries.com</w:t>
      </w:r>
      <w:r w:rsidR="003D5FA9" w:rsidRPr="008F5AAD">
        <w:rPr>
          <w:u w:val="none"/>
        </w:rPr>
        <w:t xml:space="preserve">                                                                           </w:t>
      </w:r>
      <w:r w:rsidR="00FF6B2B" w:rsidRPr="008F5AAD">
        <w:rPr>
          <w:u w:val="none"/>
        </w:rPr>
        <w:t>How many backlinks exist? ______</w:t>
      </w:r>
      <w:r w:rsidR="00F0401E" w:rsidRPr="008F5AAD">
        <w:rPr>
          <w:u w:val="none"/>
        </w:rPr>
        <w:t xml:space="preserve"> </w:t>
      </w:r>
      <w:r w:rsidR="00F0401E" w:rsidRPr="008F5AAD">
        <w:rPr>
          <w:u w:val="none"/>
        </w:rPr>
        <w:t>2,409</w:t>
      </w:r>
      <w:r w:rsidR="00F0401E" w:rsidRPr="008F5AAD">
        <w:rPr>
          <w:u w:val="none"/>
        </w:rPr>
        <w:t xml:space="preserve"> </w:t>
      </w:r>
      <w:r w:rsidR="00FF6B2B" w:rsidRPr="008F5AAD">
        <w:rPr>
          <w:u w:val="none"/>
        </w:rPr>
        <w:t xml:space="preserve">_________. </w:t>
      </w:r>
    </w:p>
    <w:p w14:paraId="334D20B9" w14:textId="77777777" w:rsidR="00BE64C5" w:rsidRPr="008F5AAD" w:rsidRDefault="00FF6B2B" w:rsidP="0098754D">
      <w:pPr>
        <w:pStyle w:val="BodyMain"/>
        <w:rPr>
          <w:u w:val="none"/>
        </w:rPr>
      </w:pPr>
      <w:r w:rsidRPr="008F5AAD">
        <w:rPr>
          <w:u w:val="none"/>
        </w:rPr>
        <w:lastRenderedPageBreak/>
        <w:t>Now check with the same google search</w:t>
      </w:r>
      <w:r w:rsidR="000C396D" w:rsidRPr="008F5AAD">
        <w:rPr>
          <w:u w:val="none"/>
        </w:rPr>
        <w:t xml:space="preserve"> but pick an art studio/gallery from page 9 or 10 of search results. Check their backlink score in </w:t>
      </w:r>
      <w:proofErr w:type="spellStart"/>
      <w:r w:rsidR="005526B3" w:rsidRPr="008F5AAD">
        <w:rPr>
          <w:u w:val="none"/>
        </w:rPr>
        <w:t>ahrefs</w:t>
      </w:r>
      <w:proofErr w:type="spellEnd"/>
      <w:r w:rsidR="005526B3" w:rsidRPr="008F5AAD">
        <w:rPr>
          <w:u w:val="none"/>
        </w:rPr>
        <w:t>. How many links? ____________</w:t>
      </w:r>
      <w:r w:rsidR="00312FFB" w:rsidRPr="008F5AAD">
        <w:rPr>
          <w:u w:val="none"/>
        </w:rPr>
        <w:t xml:space="preserve"> </w:t>
      </w:r>
      <w:r w:rsidR="00312FFB" w:rsidRPr="008F5AAD">
        <w:rPr>
          <w:u w:val="none"/>
        </w:rPr>
        <w:t>539</w:t>
      </w:r>
      <w:r w:rsidR="00312FFB" w:rsidRPr="008F5AAD">
        <w:rPr>
          <w:u w:val="none"/>
        </w:rPr>
        <w:t xml:space="preserve"> </w:t>
      </w:r>
      <w:r w:rsidR="005526B3" w:rsidRPr="008F5AAD">
        <w:rPr>
          <w:u w:val="none"/>
        </w:rPr>
        <w:t xml:space="preserve">_________________. </w:t>
      </w:r>
      <w:r w:rsidR="003D5FA9" w:rsidRPr="008F5AAD">
        <w:rPr>
          <w:u w:val="none"/>
        </w:rPr>
        <w:t xml:space="preserve">                                                                   </w:t>
      </w:r>
      <w:r w:rsidR="005526B3" w:rsidRPr="008F5AAD">
        <w:rPr>
          <w:u w:val="none"/>
        </w:rPr>
        <w:t xml:space="preserve">Does this difference affect their page ranking and why?  </w:t>
      </w:r>
    </w:p>
    <w:p w14:paraId="7DC8ECDC" w14:textId="798C0A2E" w:rsidR="00BD646F" w:rsidRPr="008F5AAD" w:rsidRDefault="00D931E7" w:rsidP="0098754D">
      <w:pPr>
        <w:pStyle w:val="BodyMain"/>
        <w:rPr>
          <w:u w:val="none"/>
        </w:rPr>
      </w:pPr>
      <w:r w:rsidRPr="008F5AAD">
        <w:rPr>
          <w:u w:val="none"/>
        </w:rPr>
        <w:t>Y</w:t>
      </w:r>
      <w:r w:rsidR="00362F4E" w:rsidRPr="008F5AAD">
        <w:rPr>
          <w:u w:val="none"/>
        </w:rPr>
        <w:t>es</w:t>
      </w:r>
      <w:r w:rsidR="009E176B" w:rsidRPr="008F5AAD">
        <w:rPr>
          <w:u w:val="none"/>
        </w:rPr>
        <w:t xml:space="preserve">, the ranking wasn’t too </w:t>
      </w:r>
      <w:proofErr w:type="gramStart"/>
      <w:r w:rsidR="009E176B" w:rsidRPr="008F5AAD">
        <w:rPr>
          <w:u w:val="none"/>
        </w:rPr>
        <w:t>different</w:t>
      </w:r>
      <w:proofErr w:type="gramEnd"/>
      <w:r w:rsidR="009E176B" w:rsidRPr="008F5AAD">
        <w:rPr>
          <w:u w:val="none"/>
        </w:rPr>
        <w:t xml:space="preserve"> but</w:t>
      </w:r>
      <w:r w:rsidR="003C759F" w:rsidRPr="008F5AAD">
        <w:rPr>
          <w:u w:val="none"/>
        </w:rPr>
        <w:t xml:space="preserve"> it was less, it </w:t>
      </w:r>
      <w:r w:rsidR="00106C62" w:rsidRPr="008F5AAD">
        <w:rPr>
          <w:u w:val="none"/>
        </w:rPr>
        <w:t xml:space="preserve">affects it because backlinks are a </w:t>
      </w:r>
      <w:r w:rsidR="00BE64C5" w:rsidRPr="008F5AAD">
        <w:rPr>
          <w:u w:val="none"/>
        </w:rPr>
        <w:t>somewhat determiner of how trustworthy and reliable a website is since it rep</w:t>
      </w:r>
      <w:r w:rsidRPr="008F5AAD">
        <w:rPr>
          <w:u w:val="none"/>
        </w:rPr>
        <w:t>resents</w:t>
      </w:r>
      <w:r w:rsidR="00BE64C5" w:rsidRPr="008F5AAD">
        <w:rPr>
          <w:u w:val="none"/>
        </w:rPr>
        <w:t xml:space="preserve"> how many other </w:t>
      </w:r>
      <w:r w:rsidRPr="008F5AAD">
        <w:rPr>
          <w:u w:val="none"/>
        </w:rPr>
        <w:t xml:space="preserve">time other sites link back to yours. </w:t>
      </w:r>
    </w:p>
    <w:p w14:paraId="18E57CA7" w14:textId="11C9013E" w:rsidR="00FF3C7B" w:rsidRPr="008F5AAD" w:rsidRDefault="00FF3C7B" w:rsidP="0098754D">
      <w:pPr>
        <w:pStyle w:val="BodyMain"/>
        <w:numPr>
          <w:ilvl w:val="0"/>
          <w:numId w:val="19"/>
        </w:numPr>
        <w:rPr>
          <w:u w:val="none"/>
        </w:rPr>
      </w:pPr>
      <w:r w:rsidRPr="008F5AAD">
        <w:rPr>
          <w:u w:val="none"/>
        </w:rPr>
        <w:t xml:space="preserve">Do a site: search for </w:t>
      </w:r>
      <w:r w:rsidR="00046304" w:rsidRPr="008F5AAD">
        <w:rPr>
          <w:u w:val="none"/>
        </w:rPr>
        <w:t>a</w:t>
      </w:r>
      <w:r w:rsidRPr="008F5AAD">
        <w:rPr>
          <w:u w:val="none"/>
        </w:rPr>
        <w:t xml:space="preserve"> site's home URL. </w:t>
      </w:r>
      <w:r w:rsidR="00046304" w:rsidRPr="008F5AAD">
        <w:rPr>
          <w:u w:val="none"/>
        </w:rPr>
        <w:t xml:space="preserve">Try “site: nintendo.com” </w:t>
      </w:r>
      <w:r w:rsidRPr="008F5AAD">
        <w:rPr>
          <w:u w:val="none"/>
        </w:rPr>
        <w:t xml:space="preserve">If you see results, </w:t>
      </w:r>
      <w:r w:rsidR="00046304" w:rsidRPr="008F5AAD">
        <w:rPr>
          <w:u w:val="none"/>
        </w:rPr>
        <w:t xml:space="preserve">it is in </w:t>
      </w:r>
      <w:r w:rsidRPr="008F5AAD">
        <w:rPr>
          <w:u w:val="none"/>
        </w:rPr>
        <w:t xml:space="preserve">the index. </w:t>
      </w:r>
      <w:r w:rsidR="003341C7" w:rsidRPr="008F5AAD">
        <w:rPr>
          <w:u w:val="none"/>
        </w:rPr>
        <w:t>Try</w:t>
      </w:r>
      <w:r w:rsidRPr="008F5AAD">
        <w:rPr>
          <w:u w:val="none"/>
        </w:rPr>
        <w:t xml:space="preserve"> a search for</w:t>
      </w:r>
      <w:r w:rsidR="003341C7" w:rsidRPr="008F5AAD">
        <w:rPr>
          <w:u w:val="none"/>
        </w:rPr>
        <w:t xml:space="preserve"> “</w:t>
      </w:r>
      <w:r w:rsidR="003341C7" w:rsidRPr="008F5AAD">
        <w:rPr>
          <w:rFonts w:ascii="Courier New" w:hAnsi="Courier New" w:cs="Courier New"/>
          <w:b/>
          <w:sz w:val="24"/>
          <w:u w:val="none"/>
        </w:rPr>
        <w:t>jjprintservice.com</w:t>
      </w:r>
      <w:r w:rsidR="003341C7" w:rsidRPr="008F5AAD">
        <w:rPr>
          <w:u w:val="none"/>
        </w:rPr>
        <w:t xml:space="preserve">”. Did it find </w:t>
      </w:r>
      <w:r w:rsidR="00843A24" w:rsidRPr="008F5AAD">
        <w:rPr>
          <w:u w:val="none"/>
        </w:rPr>
        <w:t>a match? _______________</w:t>
      </w:r>
      <w:r w:rsidR="00DB15A2" w:rsidRPr="008F5AAD">
        <w:rPr>
          <w:u w:val="none"/>
        </w:rPr>
        <w:t>no</w:t>
      </w:r>
      <w:r w:rsidR="00843A24" w:rsidRPr="008F5AAD">
        <w:rPr>
          <w:u w:val="none"/>
        </w:rPr>
        <w:t>______________________</w:t>
      </w:r>
    </w:p>
    <w:p w14:paraId="6F025553" w14:textId="479053D4" w:rsidR="008255AB" w:rsidRPr="008F5AAD" w:rsidRDefault="008255AB" w:rsidP="0098754D">
      <w:pPr>
        <w:pStyle w:val="BodyMain"/>
        <w:rPr>
          <w:u w:val="none"/>
        </w:rPr>
      </w:pPr>
    </w:p>
    <w:p w14:paraId="06ECBD77" w14:textId="432D42B7" w:rsidR="008255AB" w:rsidRPr="008F5AAD" w:rsidRDefault="008255AB" w:rsidP="0098754D">
      <w:pPr>
        <w:pStyle w:val="BodyMain"/>
        <w:rPr>
          <w:u w:val="none"/>
        </w:rPr>
      </w:pPr>
    </w:p>
    <w:p w14:paraId="3A654112" w14:textId="70B2E21D" w:rsidR="008255AB" w:rsidRPr="008F5AAD" w:rsidRDefault="008255AB" w:rsidP="0098754D">
      <w:pPr>
        <w:pStyle w:val="BodyMain"/>
        <w:rPr>
          <w:u w:val="none"/>
        </w:rPr>
      </w:pPr>
    </w:p>
    <w:p w14:paraId="19996BEC" w14:textId="2DCDFA1A" w:rsidR="005526B3" w:rsidRPr="008F5AAD" w:rsidRDefault="005526B3" w:rsidP="0098754D">
      <w:pPr>
        <w:pStyle w:val="BodyMain"/>
        <w:rPr>
          <w:u w:val="none"/>
        </w:rPr>
      </w:pPr>
    </w:p>
    <w:p w14:paraId="52008838" w14:textId="77777777" w:rsidR="005526B3" w:rsidRPr="008F5AAD" w:rsidRDefault="005526B3" w:rsidP="0098754D">
      <w:pPr>
        <w:pStyle w:val="BodyMain"/>
        <w:rPr>
          <w:u w:val="none"/>
        </w:rPr>
      </w:pPr>
    </w:p>
    <w:p w14:paraId="34FC342C" w14:textId="0A6E6438" w:rsidR="003D3D30" w:rsidRPr="008F5AAD" w:rsidRDefault="003D3D30" w:rsidP="0098754D">
      <w:pPr>
        <w:pStyle w:val="BodyMain"/>
        <w:numPr>
          <w:ilvl w:val="0"/>
          <w:numId w:val="19"/>
        </w:numPr>
        <w:rPr>
          <w:u w:val="none"/>
        </w:rPr>
      </w:pPr>
      <w:r w:rsidRPr="008F5AAD">
        <w:rPr>
          <w:u w:val="none"/>
        </w:rPr>
        <w:t xml:space="preserve">If the last site isn’t found, it could be </w:t>
      </w:r>
      <w:r w:rsidR="00144971" w:rsidRPr="008F5AAD">
        <w:rPr>
          <w:u w:val="none"/>
        </w:rPr>
        <w:t>because (choose one):</w:t>
      </w:r>
    </w:p>
    <w:p w14:paraId="22F1899A" w14:textId="77777777" w:rsidR="00144971" w:rsidRPr="008F5AAD" w:rsidRDefault="00144971" w:rsidP="0098754D">
      <w:pPr>
        <w:pStyle w:val="BodyMain"/>
        <w:numPr>
          <w:ilvl w:val="0"/>
          <w:numId w:val="22"/>
        </w:numPr>
        <w:rPr>
          <w:u w:val="none"/>
        </w:rPr>
      </w:pPr>
      <w:r w:rsidRPr="008F5AAD">
        <w:rPr>
          <w:u w:val="none"/>
        </w:rPr>
        <w:t>The site isn't well connected from other sites on the web</w:t>
      </w:r>
    </w:p>
    <w:p w14:paraId="2738A752" w14:textId="10F8AF3C" w:rsidR="00144971" w:rsidRPr="008F5AAD" w:rsidRDefault="008255AB" w:rsidP="0098754D">
      <w:pPr>
        <w:pStyle w:val="BodyMain"/>
        <w:numPr>
          <w:ilvl w:val="0"/>
          <w:numId w:val="22"/>
        </w:numPr>
        <w:rPr>
          <w:u w:val="none"/>
        </w:rPr>
      </w:pPr>
      <w:r w:rsidRPr="008F5AAD">
        <w:rPr>
          <w:u w:val="none"/>
        </w:rPr>
        <w:t>It</w:t>
      </w:r>
      <w:r w:rsidR="00144971" w:rsidRPr="008F5AAD">
        <w:rPr>
          <w:u w:val="none"/>
        </w:rPr>
        <w:t xml:space="preserve"> just launched a new site and Google hasn't had time to crawl it yet</w:t>
      </w:r>
    </w:p>
    <w:p w14:paraId="4377CE7A" w14:textId="77777777" w:rsidR="00144971" w:rsidRPr="008F5AAD" w:rsidRDefault="00144971" w:rsidP="0098754D">
      <w:pPr>
        <w:pStyle w:val="BodyMain"/>
        <w:numPr>
          <w:ilvl w:val="0"/>
          <w:numId w:val="22"/>
        </w:numPr>
        <w:rPr>
          <w:u w:val="none"/>
        </w:rPr>
      </w:pPr>
      <w:r w:rsidRPr="008F5AAD">
        <w:rPr>
          <w:u w:val="none"/>
        </w:rPr>
        <w:t>The design of the site makes it difficult for Google to crawl its content effectively</w:t>
      </w:r>
    </w:p>
    <w:p w14:paraId="6639086B" w14:textId="77777777" w:rsidR="00144971" w:rsidRPr="008F5AAD" w:rsidRDefault="00144971" w:rsidP="0098754D">
      <w:pPr>
        <w:pStyle w:val="BodyMain"/>
        <w:numPr>
          <w:ilvl w:val="0"/>
          <w:numId w:val="22"/>
        </w:numPr>
        <w:rPr>
          <w:u w:val="none"/>
        </w:rPr>
      </w:pPr>
      <w:r w:rsidRPr="008F5AAD">
        <w:rPr>
          <w:u w:val="none"/>
        </w:rPr>
        <w:t>Google received an error when trying to crawl your site</w:t>
      </w:r>
    </w:p>
    <w:p w14:paraId="480765D3" w14:textId="0F604ADB" w:rsidR="00144971" w:rsidRPr="008F5AAD" w:rsidRDefault="008255AB" w:rsidP="0098754D">
      <w:pPr>
        <w:pStyle w:val="BodyMain"/>
        <w:numPr>
          <w:ilvl w:val="0"/>
          <w:numId w:val="22"/>
        </w:numPr>
        <w:rPr>
          <w:u w:val="none"/>
        </w:rPr>
      </w:pPr>
      <w:r w:rsidRPr="008F5AAD">
        <w:rPr>
          <w:u w:val="none"/>
        </w:rPr>
        <w:t xml:space="preserve">The site </w:t>
      </w:r>
      <w:r w:rsidR="00144971" w:rsidRPr="008F5AAD">
        <w:rPr>
          <w:u w:val="none"/>
        </w:rPr>
        <w:t>policy blocks Google from crawling the site</w:t>
      </w:r>
    </w:p>
    <w:p w14:paraId="7C247A83" w14:textId="64AC3051" w:rsidR="008255AB" w:rsidRPr="008F5AAD" w:rsidRDefault="008255AB" w:rsidP="0098754D">
      <w:pPr>
        <w:pStyle w:val="BodyMain"/>
        <w:numPr>
          <w:ilvl w:val="0"/>
          <w:numId w:val="22"/>
        </w:numPr>
        <w:rPr>
          <w:u w:val="none"/>
        </w:rPr>
      </w:pPr>
      <w:proofErr w:type="gramStart"/>
      <w:r w:rsidRPr="008F5AAD">
        <w:rPr>
          <w:u w:val="none"/>
        </w:rPr>
        <w:t>All of</w:t>
      </w:r>
      <w:proofErr w:type="gramEnd"/>
      <w:r w:rsidRPr="008F5AAD">
        <w:rPr>
          <w:u w:val="none"/>
        </w:rPr>
        <w:t xml:space="preserve"> the above</w:t>
      </w:r>
    </w:p>
    <w:p w14:paraId="3CC6908E" w14:textId="22FBC5F4" w:rsidR="00813D64" w:rsidRPr="008F5AAD" w:rsidRDefault="00813D64" w:rsidP="0098754D">
      <w:pPr>
        <w:pStyle w:val="BodyMain"/>
        <w:rPr>
          <w:u w:val="none"/>
        </w:rPr>
      </w:pPr>
      <w:proofErr w:type="gramStart"/>
      <w:r w:rsidRPr="008F5AAD">
        <w:rPr>
          <w:u w:val="none"/>
        </w:rPr>
        <w:t>?_</w:t>
      </w:r>
      <w:proofErr w:type="gramEnd"/>
      <w:r w:rsidRPr="008F5AAD">
        <w:rPr>
          <w:u w:val="none"/>
        </w:rPr>
        <w:t>____</w:t>
      </w:r>
      <w:r w:rsidR="0098754D" w:rsidRPr="008F5AAD">
        <w:rPr>
          <w:u w:val="none"/>
        </w:rPr>
        <w:t>F</w:t>
      </w:r>
      <w:r w:rsidRPr="008F5AAD">
        <w:rPr>
          <w:u w:val="none"/>
        </w:rPr>
        <w:t>_________</w:t>
      </w:r>
    </w:p>
    <w:p w14:paraId="7259B685" w14:textId="7FC65D7A" w:rsidR="00BD30C9" w:rsidRPr="008F5AAD" w:rsidRDefault="00BD30C9" w:rsidP="00564547">
      <w:pPr>
        <w:pStyle w:val="ListParagraph"/>
        <w:numPr>
          <w:ilvl w:val="0"/>
          <w:numId w:val="19"/>
        </w:numPr>
      </w:pPr>
      <w:r w:rsidRPr="008F5AAD">
        <w:lastRenderedPageBreak/>
        <w:t>Take a screenshot of your update web page and past here. Upload word or pdf to Canvas. You do not need to upload your code.</w:t>
      </w:r>
    </w:p>
    <w:p w14:paraId="3C6530FB" w14:textId="77777777" w:rsidR="00BD30C9" w:rsidRPr="008F5AAD" w:rsidRDefault="00BD30C9" w:rsidP="00BD30C9">
      <w:pPr>
        <w:pStyle w:val="ListParagraph"/>
      </w:pPr>
    </w:p>
    <w:p w14:paraId="18A51867" w14:textId="77777777" w:rsidR="00144971" w:rsidRPr="008F5AAD" w:rsidRDefault="00144971" w:rsidP="0098754D">
      <w:pPr>
        <w:pStyle w:val="BodyMain"/>
        <w:rPr>
          <w:u w:val="none"/>
        </w:rPr>
      </w:pPr>
    </w:p>
    <w:p w14:paraId="458AE2F0" w14:textId="7DA0ACBE" w:rsidR="00C141DF" w:rsidRPr="008F5AAD" w:rsidRDefault="00C141DF" w:rsidP="0098754D">
      <w:pPr>
        <w:pStyle w:val="BodyMain"/>
        <w:rPr>
          <w:u w:val="none"/>
        </w:rPr>
      </w:pPr>
    </w:p>
    <w:p w14:paraId="6DB95A0C" w14:textId="77777777" w:rsidR="00C141DF" w:rsidRPr="008F5AAD" w:rsidRDefault="00C141DF" w:rsidP="00C141DF"/>
    <w:sectPr w:rsidR="00C141DF" w:rsidRPr="008F5AAD" w:rsidSect="00516FDE">
      <w:headerReference w:type="even" r:id="rId10"/>
      <w:headerReference w:type="default" r:id="rId11"/>
      <w:footerReference w:type="default" r:id="rId12"/>
      <w:footerReference w:type="first" r:id="rId13"/>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656B7" w14:textId="77777777" w:rsidR="003314F8" w:rsidRDefault="003314F8">
      <w:r>
        <w:separator/>
      </w:r>
    </w:p>
  </w:endnote>
  <w:endnote w:type="continuationSeparator" w:id="0">
    <w:p w14:paraId="6F79EE3D" w14:textId="77777777" w:rsidR="003314F8" w:rsidRDefault="0033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36BF" w14:textId="1F9CBD32" w:rsidR="005962FD" w:rsidRPr="00A53E73" w:rsidRDefault="005962FD" w:rsidP="00B84824">
    <w:pPr>
      <w:pStyle w:val="Footer"/>
    </w:pPr>
    <w:r w:rsidRPr="00A53E73">
      <w:t>Copyright © 201</w:t>
    </w:r>
    <w:r w:rsidR="009741E0">
      <w:t>7</w:t>
    </w:r>
    <w:r w:rsidRPr="00A53E73">
      <w:t xml:space="preserve"> Randy Connolly and Ricardo Hoar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2F49" w14:textId="68E2D569" w:rsidR="005962FD" w:rsidRDefault="005962FD">
    <w:pPr>
      <w:pStyle w:val="Footer"/>
    </w:pPr>
    <w:r>
      <w:softHyphen/>
    </w:r>
    <w:r>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DF4DD" w14:textId="77777777" w:rsidR="003314F8" w:rsidRDefault="003314F8">
      <w:r>
        <w:separator/>
      </w:r>
    </w:p>
  </w:footnote>
  <w:footnote w:type="continuationSeparator" w:id="0">
    <w:p w14:paraId="3DB9BD49" w14:textId="77777777" w:rsidR="003314F8" w:rsidRDefault="003314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267784"/>
      <w:docPartObj>
        <w:docPartGallery w:val="Page Numbers (Top of Page)"/>
        <w:docPartUnique/>
      </w:docPartObj>
    </w:sdtPr>
    <w:sdtContent>
      <w:p w14:paraId="61C7A4C2" w14:textId="57B6A069" w:rsidR="00766190" w:rsidRDefault="00766190" w:rsidP="00A97C4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B715FE" w14:textId="77777777" w:rsidR="005962FD" w:rsidRDefault="005962FD" w:rsidP="00766190">
    <w:pPr>
      <w:pStyle w:val="Header"/>
      <w:ind w:right="360" w:firstLine="360"/>
    </w:pPr>
    <w:r>
      <w:rPr>
        <w:noProof/>
      </w:rPr>
      <mc:AlternateContent>
        <mc:Choice Requires="wps">
          <w:drawing>
            <wp:anchor distT="0" distB="0" distL="114300" distR="114300" simplePos="0" relativeHeight="251664384" behindDoc="0" locked="0" layoutInCell="0" allowOverlap="1" wp14:anchorId="520CBB61" wp14:editId="0FEAD230">
              <wp:simplePos x="0" y="0"/>
              <wp:positionH relativeFrom="margin">
                <wp:align>left</wp:align>
              </wp:positionH>
              <wp:positionV relativeFrom="topMargin">
                <wp:align>center</wp:align>
              </wp:positionV>
              <wp:extent cx="4800600" cy="134620"/>
              <wp:effectExtent l="0" t="0" r="0" b="1778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51FF7EE6" w14:textId="5F09243A" w:rsidR="005962FD" w:rsidRDefault="005962FD">
                              <w:r>
                                <w:rPr>
                                  <w:rFonts w:ascii="Rockwell Condensed" w:hAnsi="Rockwell Condensed"/>
                                  <w:sz w:val="18"/>
                                  <w:szCs w:val="18"/>
                                </w:rPr>
                                <w:t>Lab 16: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20CBB61" id="_x0000_t202" coordsize="21600,21600" o:spt="202" path="m,l,21600r21600,l21600,xe">
              <v:stroke joinstyle="miter"/>
              <v:path gradientshapeok="t" o:connecttype="rect"/>
            </v:shapetype>
            <v:shape id="Text Box 8" o:spid="_x0000_s1026" type="#_x0000_t202" style="position:absolute;left:0;text-align:left;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51FF7EE6" w14:textId="5F09243A" w:rsidR="005962FD" w:rsidRDefault="005962FD">
                        <w:r>
                          <w:rPr>
                            <w:rFonts w:ascii="Rockwell Condensed" w:hAnsi="Rockwell Condensed"/>
                            <w:sz w:val="18"/>
                            <w:szCs w:val="18"/>
                          </w:rPr>
                          <w:t>Lab 16: Title</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E68FC6A" wp14:editId="7CA860C5">
              <wp:simplePos x="0" y="0"/>
              <wp:positionH relativeFrom="page">
                <wp:align>left</wp:align>
              </wp:positionH>
              <wp:positionV relativeFrom="topMargin">
                <wp:align>center</wp:align>
              </wp:positionV>
              <wp:extent cx="2011680" cy="171450"/>
              <wp:effectExtent l="0" t="0" r="0" b="63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87C8A4" w14:textId="77777777" w:rsidR="005962FD" w:rsidRPr="00B84824" w:rsidRDefault="005962FD">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6</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68FC6A" id="Text Box 7" o:spid="_x0000_s1027" type="#_x0000_t202" style="position:absolute;left:0;text-align:left;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" o:allowincell="f" fillcolor="#f3f3e7" stroked="f">
              <v:textbox style="mso-fit-shape-to-text:t" inset=",0,,0">
                <w:txbxContent>
                  <w:p w14:paraId="0587C8A4" w14:textId="77777777" w:rsidR="005962FD" w:rsidRPr="00B84824" w:rsidRDefault="005962FD">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6</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853544"/>
      <w:docPartObj>
        <w:docPartGallery w:val="Page Numbers (Top of Page)"/>
        <w:docPartUnique/>
      </w:docPartObj>
    </w:sdtPr>
    <w:sdtContent>
      <w:p w14:paraId="1434B310" w14:textId="149847D6" w:rsidR="00766190" w:rsidRDefault="00766190" w:rsidP="00A97C4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813979E" w14:textId="77777777" w:rsidR="005962FD" w:rsidRDefault="005962FD" w:rsidP="00766190">
    <w:pPr>
      <w:pStyle w:val="Header"/>
      <w:ind w:right="360" w:firstLine="360"/>
    </w:pPr>
    <w:r>
      <w:rPr>
        <w:noProof/>
      </w:rPr>
      <mc:AlternateContent>
        <mc:Choice Requires="wps">
          <w:drawing>
            <wp:anchor distT="0" distB="0" distL="114300" distR="114300" simplePos="0" relativeHeight="251667456" behindDoc="0" locked="0" layoutInCell="0" allowOverlap="1" wp14:anchorId="629565D8" wp14:editId="1870E81D">
              <wp:simplePos x="0" y="0"/>
              <wp:positionH relativeFrom="margin">
                <wp:align>left</wp:align>
              </wp:positionH>
              <wp:positionV relativeFrom="topMargin">
                <wp:align>center</wp:align>
              </wp:positionV>
              <wp:extent cx="4800600" cy="134620"/>
              <wp:effectExtent l="0" t="0" r="0" b="63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B7E31E" w14:textId="77777777" w:rsidR="005962FD" w:rsidRPr="00B84824" w:rsidRDefault="005962FD">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9565D8" id="_x0000_t202" coordsize="21600,21600" o:spt="202" path="m,l,21600r21600,l21600,xe">
              <v:stroke joinstyle="miter"/>
              <v:path gradientshapeok="t" o:connecttype="rect"/>
            </v:shapetype>
            <v:shape id="Text Box 10" o:spid="_x0000_s1028" type="#_x0000_t202" style="position:absolute;left:0;text-align:left;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" o:allowincell="f" filled="f" stroked="f">
              <v:textbox style="mso-fit-shape-to-text:t" inset=",0,,0">
                <w:txbxContent>
                  <w:p w14:paraId="50B7E31E" w14:textId="77777777" w:rsidR="005962FD" w:rsidRPr="00B84824" w:rsidRDefault="005962FD">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3E854F71" wp14:editId="1B4570A7">
              <wp:simplePos x="0" y="0"/>
              <wp:positionH relativeFrom="page">
                <wp:align>right</wp:align>
              </wp:positionH>
              <wp:positionV relativeFrom="topMargin">
                <wp:align>center</wp:align>
              </wp:positionV>
              <wp:extent cx="960120" cy="171450"/>
              <wp:effectExtent l="2540" t="0" r="0" b="6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AF60A6" w14:textId="77777777" w:rsidR="005962FD" w:rsidRPr="00B84824" w:rsidRDefault="005962FD">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7</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854F71" id="Text Box 9" o:spid="_x0000_s1029" type="#_x0000_t202" style="position:absolute;left:0;text-align:left;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" o:allowincell="f" fillcolor="#f3f3e7" stroked="f">
              <v:textbox style="mso-fit-shape-to-text:t" inset=",0,,0">
                <w:txbxContent>
                  <w:p w14:paraId="02AF60A6" w14:textId="77777777" w:rsidR="005962FD" w:rsidRPr="00B84824" w:rsidRDefault="005962FD">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7</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DABB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DA030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AA181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14D5F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B862F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7EF42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7C5D2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14022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8EE69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7C31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66EB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549E3"/>
    <w:multiLevelType w:val="hybridMultilevel"/>
    <w:tmpl w:val="BDCE2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D36B5B"/>
    <w:multiLevelType w:val="hybridMultilevel"/>
    <w:tmpl w:val="B6AC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A93D56"/>
    <w:multiLevelType w:val="hybridMultilevel"/>
    <w:tmpl w:val="9578874C"/>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DD1B45"/>
    <w:multiLevelType w:val="hybridMultilevel"/>
    <w:tmpl w:val="BFFA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910FD"/>
    <w:multiLevelType w:val="hybridMultilevel"/>
    <w:tmpl w:val="67C4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C70C2"/>
    <w:multiLevelType w:val="hybridMultilevel"/>
    <w:tmpl w:val="22EE5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D65BDE"/>
    <w:multiLevelType w:val="hybridMultilevel"/>
    <w:tmpl w:val="257665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21"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22"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16cid:durableId="2135782384">
    <w:abstractNumId w:val="20"/>
  </w:num>
  <w:num w:numId="2" w16cid:durableId="185751981">
    <w:abstractNumId w:val="18"/>
  </w:num>
  <w:num w:numId="3" w16cid:durableId="531115120">
    <w:abstractNumId w:val="21"/>
  </w:num>
  <w:num w:numId="4" w16cid:durableId="1927181902">
    <w:abstractNumId w:val="22"/>
  </w:num>
  <w:num w:numId="5" w16cid:durableId="993143949">
    <w:abstractNumId w:val="11"/>
  </w:num>
  <w:num w:numId="6" w16cid:durableId="14380481">
    <w:abstractNumId w:val="10"/>
  </w:num>
  <w:num w:numId="7" w16cid:durableId="1855802437">
    <w:abstractNumId w:val="8"/>
  </w:num>
  <w:num w:numId="8" w16cid:durableId="414859160">
    <w:abstractNumId w:val="7"/>
  </w:num>
  <w:num w:numId="9" w16cid:durableId="1871794831">
    <w:abstractNumId w:val="6"/>
  </w:num>
  <w:num w:numId="10" w16cid:durableId="2063749754">
    <w:abstractNumId w:val="5"/>
  </w:num>
  <w:num w:numId="11" w16cid:durableId="2087458396">
    <w:abstractNumId w:val="9"/>
  </w:num>
  <w:num w:numId="12" w16cid:durableId="1881237971">
    <w:abstractNumId w:val="4"/>
  </w:num>
  <w:num w:numId="13" w16cid:durableId="545915235">
    <w:abstractNumId w:val="3"/>
  </w:num>
  <w:num w:numId="14" w16cid:durableId="1836728977">
    <w:abstractNumId w:val="2"/>
  </w:num>
  <w:num w:numId="15" w16cid:durableId="569343934">
    <w:abstractNumId w:val="1"/>
  </w:num>
  <w:num w:numId="16" w16cid:durableId="1023171836">
    <w:abstractNumId w:val="0"/>
  </w:num>
  <w:num w:numId="17" w16cid:durableId="1090195382">
    <w:abstractNumId w:val="17"/>
  </w:num>
  <w:num w:numId="18" w16cid:durableId="2018143899">
    <w:abstractNumId w:val="15"/>
  </w:num>
  <w:num w:numId="19" w16cid:durableId="2083600918">
    <w:abstractNumId w:val="19"/>
  </w:num>
  <w:num w:numId="20" w16cid:durableId="603422409">
    <w:abstractNumId w:val="16"/>
  </w:num>
  <w:num w:numId="21" w16cid:durableId="815221453">
    <w:abstractNumId w:val="12"/>
  </w:num>
  <w:num w:numId="22" w16cid:durableId="575365536">
    <w:abstractNumId w:val="14"/>
  </w:num>
  <w:num w:numId="23" w16cid:durableId="6670521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6"/>
    <w:rsid w:val="000006B4"/>
    <w:rsid w:val="00003D41"/>
    <w:rsid w:val="00003D90"/>
    <w:rsid w:val="00005FC1"/>
    <w:rsid w:val="000066EF"/>
    <w:rsid w:val="0001014C"/>
    <w:rsid w:val="000136A0"/>
    <w:rsid w:val="00016195"/>
    <w:rsid w:val="00021562"/>
    <w:rsid w:val="00023185"/>
    <w:rsid w:val="00023AE4"/>
    <w:rsid w:val="00024478"/>
    <w:rsid w:val="00033E9D"/>
    <w:rsid w:val="00034CA7"/>
    <w:rsid w:val="00037858"/>
    <w:rsid w:val="00037A38"/>
    <w:rsid w:val="000445BC"/>
    <w:rsid w:val="0004547B"/>
    <w:rsid w:val="0004617C"/>
    <w:rsid w:val="00046304"/>
    <w:rsid w:val="0004646E"/>
    <w:rsid w:val="00055730"/>
    <w:rsid w:val="000570A0"/>
    <w:rsid w:val="00057290"/>
    <w:rsid w:val="00064260"/>
    <w:rsid w:val="00064901"/>
    <w:rsid w:val="0007370D"/>
    <w:rsid w:val="000746C0"/>
    <w:rsid w:val="00086306"/>
    <w:rsid w:val="00096AF1"/>
    <w:rsid w:val="000B1012"/>
    <w:rsid w:val="000B509B"/>
    <w:rsid w:val="000B601D"/>
    <w:rsid w:val="000C396D"/>
    <w:rsid w:val="000C6B1C"/>
    <w:rsid w:val="000E11D0"/>
    <w:rsid w:val="000E3FE5"/>
    <w:rsid w:val="000E54EB"/>
    <w:rsid w:val="000E633A"/>
    <w:rsid w:val="00106C62"/>
    <w:rsid w:val="0011002C"/>
    <w:rsid w:val="00112275"/>
    <w:rsid w:val="0011258D"/>
    <w:rsid w:val="001131A7"/>
    <w:rsid w:val="001152B1"/>
    <w:rsid w:val="00120F1F"/>
    <w:rsid w:val="00121846"/>
    <w:rsid w:val="00124A4D"/>
    <w:rsid w:val="00130841"/>
    <w:rsid w:val="00131147"/>
    <w:rsid w:val="00133F2A"/>
    <w:rsid w:val="001361C3"/>
    <w:rsid w:val="00144971"/>
    <w:rsid w:val="00146F2A"/>
    <w:rsid w:val="00147A12"/>
    <w:rsid w:val="001525A8"/>
    <w:rsid w:val="00152B9A"/>
    <w:rsid w:val="00155638"/>
    <w:rsid w:val="00155FDF"/>
    <w:rsid w:val="001568B9"/>
    <w:rsid w:val="00162DF5"/>
    <w:rsid w:val="0016352B"/>
    <w:rsid w:val="00165C42"/>
    <w:rsid w:val="001669D6"/>
    <w:rsid w:val="00170E63"/>
    <w:rsid w:val="00171782"/>
    <w:rsid w:val="00172533"/>
    <w:rsid w:val="00173FF9"/>
    <w:rsid w:val="00175159"/>
    <w:rsid w:val="00177EEE"/>
    <w:rsid w:val="001838DE"/>
    <w:rsid w:val="00185B7C"/>
    <w:rsid w:val="001A5914"/>
    <w:rsid w:val="001A5B87"/>
    <w:rsid w:val="001A7F40"/>
    <w:rsid w:val="001B5C59"/>
    <w:rsid w:val="001B64C8"/>
    <w:rsid w:val="001B6CF7"/>
    <w:rsid w:val="001C3B9E"/>
    <w:rsid w:val="001D075B"/>
    <w:rsid w:val="001D22A6"/>
    <w:rsid w:val="001E529A"/>
    <w:rsid w:val="001F1EAD"/>
    <w:rsid w:val="001F57CF"/>
    <w:rsid w:val="0020233A"/>
    <w:rsid w:val="002026A7"/>
    <w:rsid w:val="00205F98"/>
    <w:rsid w:val="00206055"/>
    <w:rsid w:val="00207220"/>
    <w:rsid w:val="002111CA"/>
    <w:rsid w:val="002174BD"/>
    <w:rsid w:val="0022127B"/>
    <w:rsid w:val="00223B0D"/>
    <w:rsid w:val="00243077"/>
    <w:rsid w:val="00243179"/>
    <w:rsid w:val="00246FCE"/>
    <w:rsid w:val="00250615"/>
    <w:rsid w:val="00250812"/>
    <w:rsid w:val="00250989"/>
    <w:rsid w:val="00251301"/>
    <w:rsid w:val="00251B7A"/>
    <w:rsid w:val="00256621"/>
    <w:rsid w:val="0026284D"/>
    <w:rsid w:val="00262D03"/>
    <w:rsid w:val="0026339D"/>
    <w:rsid w:val="002646AB"/>
    <w:rsid w:val="00264EF2"/>
    <w:rsid w:val="00265FF3"/>
    <w:rsid w:val="00266532"/>
    <w:rsid w:val="00271266"/>
    <w:rsid w:val="00272ADC"/>
    <w:rsid w:val="00272C6E"/>
    <w:rsid w:val="00275EB2"/>
    <w:rsid w:val="00290B27"/>
    <w:rsid w:val="002922A2"/>
    <w:rsid w:val="0029509E"/>
    <w:rsid w:val="002A2A69"/>
    <w:rsid w:val="002B46A9"/>
    <w:rsid w:val="002C0040"/>
    <w:rsid w:val="002C0ED9"/>
    <w:rsid w:val="002C0FD4"/>
    <w:rsid w:val="002C1A36"/>
    <w:rsid w:val="002D0D0C"/>
    <w:rsid w:val="002D0E06"/>
    <w:rsid w:val="002D4668"/>
    <w:rsid w:val="002D570D"/>
    <w:rsid w:val="002E4048"/>
    <w:rsid w:val="002E54F4"/>
    <w:rsid w:val="003000FF"/>
    <w:rsid w:val="003010B2"/>
    <w:rsid w:val="00304227"/>
    <w:rsid w:val="00312FF3"/>
    <w:rsid w:val="00312FFB"/>
    <w:rsid w:val="00313115"/>
    <w:rsid w:val="00313630"/>
    <w:rsid w:val="0031499A"/>
    <w:rsid w:val="00324CB5"/>
    <w:rsid w:val="00325658"/>
    <w:rsid w:val="003314F8"/>
    <w:rsid w:val="0033265D"/>
    <w:rsid w:val="003339B4"/>
    <w:rsid w:val="003341C7"/>
    <w:rsid w:val="003346F9"/>
    <w:rsid w:val="00335FC0"/>
    <w:rsid w:val="00336226"/>
    <w:rsid w:val="0033662C"/>
    <w:rsid w:val="00344C8B"/>
    <w:rsid w:val="003504F6"/>
    <w:rsid w:val="00352D5F"/>
    <w:rsid w:val="00360A51"/>
    <w:rsid w:val="00362024"/>
    <w:rsid w:val="00362F4E"/>
    <w:rsid w:val="00366535"/>
    <w:rsid w:val="003714B7"/>
    <w:rsid w:val="00371A2B"/>
    <w:rsid w:val="003727E6"/>
    <w:rsid w:val="0038165F"/>
    <w:rsid w:val="003821C1"/>
    <w:rsid w:val="00386B9E"/>
    <w:rsid w:val="00397611"/>
    <w:rsid w:val="003977AF"/>
    <w:rsid w:val="003A2EF1"/>
    <w:rsid w:val="003A5C45"/>
    <w:rsid w:val="003A7374"/>
    <w:rsid w:val="003B27AA"/>
    <w:rsid w:val="003B38C9"/>
    <w:rsid w:val="003B74E1"/>
    <w:rsid w:val="003B74EF"/>
    <w:rsid w:val="003C050C"/>
    <w:rsid w:val="003C1482"/>
    <w:rsid w:val="003C2907"/>
    <w:rsid w:val="003C4522"/>
    <w:rsid w:val="003C5B5F"/>
    <w:rsid w:val="003C6E8D"/>
    <w:rsid w:val="003C759F"/>
    <w:rsid w:val="003C7868"/>
    <w:rsid w:val="003D04C2"/>
    <w:rsid w:val="003D0CD9"/>
    <w:rsid w:val="003D1927"/>
    <w:rsid w:val="003D3D30"/>
    <w:rsid w:val="003D5FA9"/>
    <w:rsid w:val="003E0B76"/>
    <w:rsid w:val="003E2E47"/>
    <w:rsid w:val="003E7BDF"/>
    <w:rsid w:val="003F4119"/>
    <w:rsid w:val="003F60CD"/>
    <w:rsid w:val="00400428"/>
    <w:rsid w:val="00403268"/>
    <w:rsid w:val="004074FE"/>
    <w:rsid w:val="0041124E"/>
    <w:rsid w:val="00413D06"/>
    <w:rsid w:val="004163F5"/>
    <w:rsid w:val="0042256E"/>
    <w:rsid w:val="0043028C"/>
    <w:rsid w:val="0043078D"/>
    <w:rsid w:val="00436339"/>
    <w:rsid w:val="00436CA9"/>
    <w:rsid w:val="00440866"/>
    <w:rsid w:val="00440970"/>
    <w:rsid w:val="00442102"/>
    <w:rsid w:val="00446244"/>
    <w:rsid w:val="004479D3"/>
    <w:rsid w:val="004571A0"/>
    <w:rsid w:val="00457779"/>
    <w:rsid w:val="00461D03"/>
    <w:rsid w:val="0047138F"/>
    <w:rsid w:val="0047210B"/>
    <w:rsid w:val="00472125"/>
    <w:rsid w:val="00472CBD"/>
    <w:rsid w:val="00473CE0"/>
    <w:rsid w:val="004766D6"/>
    <w:rsid w:val="00483623"/>
    <w:rsid w:val="00483D23"/>
    <w:rsid w:val="00486417"/>
    <w:rsid w:val="004869C1"/>
    <w:rsid w:val="00490FCD"/>
    <w:rsid w:val="00491F30"/>
    <w:rsid w:val="004943E6"/>
    <w:rsid w:val="00495282"/>
    <w:rsid w:val="00495E24"/>
    <w:rsid w:val="004A04DC"/>
    <w:rsid w:val="004A7038"/>
    <w:rsid w:val="004A78AD"/>
    <w:rsid w:val="004B0DD0"/>
    <w:rsid w:val="004B0F3A"/>
    <w:rsid w:val="004B242C"/>
    <w:rsid w:val="004B5D87"/>
    <w:rsid w:val="004B60CD"/>
    <w:rsid w:val="004B6DE1"/>
    <w:rsid w:val="004C3A40"/>
    <w:rsid w:val="004D3FC6"/>
    <w:rsid w:val="004D3FFE"/>
    <w:rsid w:val="004D549A"/>
    <w:rsid w:val="004D5CDB"/>
    <w:rsid w:val="004D5D4F"/>
    <w:rsid w:val="004E078B"/>
    <w:rsid w:val="004F275B"/>
    <w:rsid w:val="004F40CF"/>
    <w:rsid w:val="004F4A59"/>
    <w:rsid w:val="004F52E7"/>
    <w:rsid w:val="004F7A19"/>
    <w:rsid w:val="004F7FD9"/>
    <w:rsid w:val="00502D81"/>
    <w:rsid w:val="00507B80"/>
    <w:rsid w:val="00516FDE"/>
    <w:rsid w:val="005170D5"/>
    <w:rsid w:val="0051773A"/>
    <w:rsid w:val="005207CB"/>
    <w:rsid w:val="0052308C"/>
    <w:rsid w:val="00525401"/>
    <w:rsid w:val="00527CAE"/>
    <w:rsid w:val="005321A2"/>
    <w:rsid w:val="00534849"/>
    <w:rsid w:val="00537D51"/>
    <w:rsid w:val="005409A0"/>
    <w:rsid w:val="005506DF"/>
    <w:rsid w:val="00550851"/>
    <w:rsid w:val="005526B3"/>
    <w:rsid w:val="00560A91"/>
    <w:rsid w:val="00564547"/>
    <w:rsid w:val="00565AEE"/>
    <w:rsid w:val="00570F02"/>
    <w:rsid w:val="0057360E"/>
    <w:rsid w:val="005800C1"/>
    <w:rsid w:val="0058169D"/>
    <w:rsid w:val="005878A5"/>
    <w:rsid w:val="00587F5F"/>
    <w:rsid w:val="005903EB"/>
    <w:rsid w:val="00592370"/>
    <w:rsid w:val="00593EEC"/>
    <w:rsid w:val="005956CC"/>
    <w:rsid w:val="005962FD"/>
    <w:rsid w:val="005976C5"/>
    <w:rsid w:val="005A5C29"/>
    <w:rsid w:val="005A7535"/>
    <w:rsid w:val="005B19F0"/>
    <w:rsid w:val="005B2CAE"/>
    <w:rsid w:val="005B7C35"/>
    <w:rsid w:val="005C2A24"/>
    <w:rsid w:val="005D3598"/>
    <w:rsid w:val="005D46ED"/>
    <w:rsid w:val="005E0FC8"/>
    <w:rsid w:val="005E126E"/>
    <w:rsid w:val="005E534F"/>
    <w:rsid w:val="005F0C9A"/>
    <w:rsid w:val="006008C2"/>
    <w:rsid w:val="00611B8A"/>
    <w:rsid w:val="0061337F"/>
    <w:rsid w:val="00617912"/>
    <w:rsid w:val="00624E13"/>
    <w:rsid w:val="006313CC"/>
    <w:rsid w:val="00631C1A"/>
    <w:rsid w:val="006370A2"/>
    <w:rsid w:val="006410E3"/>
    <w:rsid w:val="00642486"/>
    <w:rsid w:val="00644935"/>
    <w:rsid w:val="00645EE5"/>
    <w:rsid w:val="00646D65"/>
    <w:rsid w:val="006528A1"/>
    <w:rsid w:val="00653ABA"/>
    <w:rsid w:val="006543E2"/>
    <w:rsid w:val="006606D9"/>
    <w:rsid w:val="00682393"/>
    <w:rsid w:val="00683669"/>
    <w:rsid w:val="00683C96"/>
    <w:rsid w:val="006853E2"/>
    <w:rsid w:val="006A271A"/>
    <w:rsid w:val="006A4945"/>
    <w:rsid w:val="006A5306"/>
    <w:rsid w:val="006A5584"/>
    <w:rsid w:val="006A58DA"/>
    <w:rsid w:val="006B0D17"/>
    <w:rsid w:val="006B5C0E"/>
    <w:rsid w:val="006C00DF"/>
    <w:rsid w:val="006C0771"/>
    <w:rsid w:val="006C2EBF"/>
    <w:rsid w:val="006C6278"/>
    <w:rsid w:val="006D1893"/>
    <w:rsid w:val="006D3D0E"/>
    <w:rsid w:val="006E3CA0"/>
    <w:rsid w:val="006E6E97"/>
    <w:rsid w:val="006F4513"/>
    <w:rsid w:val="006F65F8"/>
    <w:rsid w:val="00701CD8"/>
    <w:rsid w:val="00710A41"/>
    <w:rsid w:val="00711F69"/>
    <w:rsid w:val="00723920"/>
    <w:rsid w:val="00723958"/>
    <w:rsid w:val="007345EF"/>
    <w:rsid w:val="0074035B"/>
    <w:rsid w:val="00740A25"/>
    <w:rsid w:val="00765655"/>
    <w:rsid w:val="00766190"/>
    <w:rsid w:val="007740EE"/>
    <w:rsid w:val="00777FB5"/>
    <w:rsid w:val="007842D1"/>
    <w:rsid w:val="00784319"/>
    <w:rsid w:val="0078530F"/>
    <w:rsid w:val="007954CA"/>
    <w:rsid w:val="00796B7D"/>
    <w:rsid w:val="007A00A7"/>
    <w:rsid w:val="007A5221"/>
    <w:rsid w:val="007B5369"/>
    <w:rsid w:val="007B5D1D"/>
    <w:rsid w:val="007B7264"/>
    <w:rsid w:val="007C01A2"/>
    <w:rsid w:val="007C6E79"/>
    <w:rsid w:val="007D447B"/>
    <w:rsid w:val="007D52A5"/>
    <w:rsid w:val="007D6FA5"/>
    <w:rsid w:val="007E4112"/>
    <w:rsid w:val="007E4D6D"/>
    <w:rsid w:val="007E63E8"/>
    <w:rsid w:val="007F0604"/>
    <w:rsid w:val="00813B62"/>
    <w:rsid w:val="00813D64"/>
    <w:rsid w:val="00814C46"/>
    <w:rsid w:val="00817FFE"/>
    <w:rsid w:val="008207E6"/>
    <w:rsid w:val="00821C0F"/>
    <w:rsid w:val="00823960"/>
    <w:rsid w:val="008255AB"/>
    <w:rsid w:val="00827164"/>
    <w:rsid w:val="0083085D"/>
    <w:rsid w:val="0083130B"/>
    <w:rsid w:val="00831C5F"/>
    <w:rsid w:val="008333C2"/>
    <w:rsid w:val="00840E08"/>
    <w:rsid w:val="00841510"/>
    <w:rsid w:val="00843A24"/>
    <w:rsid w:val="00844FF2"/>
    <w:rsid w:val="00846049"/>
    <w:rsid w:val="00851C01"/>
    <w:rsid w:val="0085201D"/>
    <w:rsid w:val="00853AE6"/>
    <w:rsid w:val="00857E8C"/>
    <w:rsid w:val="00865E65"/>
    <w:rsid w:val="00873AEE"/>
    <w:rsid w:val="00875131"/>
    <w:rsid w:val="0087764A"/>
    <w:rsid w:val="00883D19"/>
    <w:rsid w:val="00884157"/>
    <w:rsid w:val="00891162"/>
    <w:rsid w:val="00891DDE"/>
    <w:rsid w:val="008948F9"/>
    <w:rsid w:val="008A3A3C"/>
    <w:rsid w:val="008A48CA"/>
    <w:rsid w:val="008A5C86"/>
    <w:rsid w:val="008A6467"/>
    <w:rsid w:val="008B4136"/>
    <w:rsid w:val="008B480F"/>
    <w:rsid w:val="008B65E4"/>
    <w:rsid w:val="008C6EB9"/>
    <w:rsid w:val="008D05AA"/>
    <w:rsid w:val="008D1852"/>
    <w:rsid w:val="008D300E"/>
    <w:rsid w:val="008D4BF6"/>
    <w:rsid w:val="008E5BCA"/>
    <w:rsid w:val="008F5AAD"/>
    <w:rsid w:val="008F69C6"/>
    <w:rsid w:val="008F7B75"/>
    <w:rsid w:val="00903BF2"/>
    <w:rsid w:val="00911234"/>
    <w:rsid w:val="00912503"/>
    <w:rsid w:val="00915DB7"/>
    <w:rsid w:val="00916B53"/>
    <w:rsid w:val="0092048D"/>
    <w:rsid w:val="00921290"/>
    <w:rsid w:val="00923E03"/>
    <w:rsid w:val="009242FF"/>
    <w:rsid w:val="009372BC"/>
    <w:rsid w:val="00955EDE"/>
    <w:rsid w:val="0095799E"/>
    <w:rsid w:val="009640AF"/>
    <w:rsid w:val="00964B1C"/>
    <w:rsid w:val="009652BF"/>
    <w:rsid w:val="0097101F"/>
    <w:rsid w:val="009722D8"/>
    <w:rsid w:val="0097340C"/>
    <w:rsid w:val="00973DAB"/>
    <w:rsid w:val="009740B3"/>
    <w:rsid w:val="009741E0"/>
    <w:rsid w:val="00976CD6"/>
    <w:rsid w:val="0098754D"/>
    <w:rsid w:val="00990794"/>
    <w:rsid w:val="00990E03"/>
    <w:rsid w:val="00991FAC"/>
    <w:rsid w:val="0099342D"/>
    <w:rsid w:val="00996BA8"/>
    <w:rsid w:val="009A094B"/>
    <w:rsid w:val="009A272E"/>
    <w:rsid w:val="009A2F4B"/>
    <w:rsid w:val="009A3A5C"/>
    <w:rsid w:val="009A6B6F"/>
    <w:rsid w:val="009B517F"/>
    <w:rsid w:val="009B5ABD"/>
    <w:rsid w:val="009B6421"/>
    <w:rsid w:val="009B6CD6"/>
    <w:rsid w:val="009B6CF5"/>
    <w:rsid w:val="009B76FA"/>
    <w:rsid w:val="009C27FA"/>
    <w:rsid w:val="009C4DF6"/>
    <w:rsid w:val="009D39E9"/>
    <w:rsid w:val="009D470A"/>
    <w:rsid w:val="009D4AF1"/>
    <w:rsid w:val="009D7C27"/>
    <w:rsid w:val="009E176B"/>
    <w:rsid w:val="009E254A"/>
    <w:rsid w:val="009E5DC9"/>
    <w:rsid w:val="009E7A5C"/>
    <w:rsid w:val="009F098B"/>
    <w:rsid w:val="009F1CD9"/>
    <w:rsid w:val="009F5427"/>
    <w:rsid w:val="009F7B9E"/>
    <w:rsid w:val="00A05611"/>
    <w:rsid w:val="00A115EE"/>
    <w:rsid w:val="00A12E66"/>
    <w:rsid w:val="00A23766"/>
    <w:rsid w:val="00A307E5"/>
    <w:rsid w:val="00A401AC"/>
    <w:rsid w:val="00A44E1D"/>
    <w:rsid w:val="00A531AA"/>
    <w:rsid w:val="00A53E73"/>
    <w:rsid w:val="00A64203"/>
    <w:rsid w:val="00A65398"/>
    <w:rsid w:val="00A74EE8"/>
    <w:rsid w:val="00A75EA1"/>
    <w:rsid w:val="00A80BAB"/>
    <w:rsid w:val="00A85B3F"/>
    <w:rsid w:val="00A8743D"/>
    <w:rsid w:val="00A930DD"/>
    <w:rsid w:val="00A9716E"/>
    <w:rsid w:val="00AA07DC"/>
    <w:rsid w:val="00AA7D25"/>
    <w:rsid w:val="00AB0592"/>
    <w:rsid w:val="00AB0E16"/>
    <w:rsid w:val="00AB1803"/>
    <w:rsid w:val="00AB477A"/>
    <w:rsid w:val="00AB4AD1"/>
    <w:rsid w:val="00AB5D86"/>
    <w:rsid w:val="00AC04C6"/>
    <w:rsid w:val="00AC1BFC"/>
    <w:rsid w:val="00AC607D"/>
    <w:rsid w:val="00AC779B"/>
    <w:rsid w:val="00AD1068"/>
    <w:rsid w:val="00AD3E8D"/>
    <w:rsid w:val="00AD7B48"/>
    <w:rsid w:val="00AE0EDA"/>
    <w:rsid w:val="00AE14E5"/>
    <w:rsid w:val="00AE3938"/>
    <w:rsid w:val="00AE51C5"/>
    <w:rsid w:val="00AE61E3"/>
    <w:rsid w:val="00AE6587"/>
    <w:rsid w:val="00AF111B"/>
    <w:rsid w:val="00AF18DC"/>
    <w:rsid w:val="00AF1D56"/>
    <w:rsid w:val="00AF5A76"/>
    <w:rsid w:val="00AF61C0"/>
    <w:rsid w:val="00B05CBF"/>
    <w:rsid w:val="00B05F8A"/>
    <w:rsid w:val="00B10B9F"/>
    <w:rsid w:val="00B1359C"/>
    <w:rsid w:val="00B15698"/>
    <w:rsid w:val="00B233B8"/>
    <w:rsid w:val="00B25CD2"/>
    <w:rsid w:val="00B30399"/>
    <w:rsid w:val="00B331F2"/>
    <w:rsid w:val="00B36CF3"/>
    <w:rsid w:val="00B37846"/>
    <w:rsid w:val="00B623F0"/>
    <w:rsid w:val="00B6257C"/>
    <w:rsid w:val="00B63E15"/>
    <w:rsid w:val="00B675AC"/>
    <w:rsid w:val="00B67F8D"/>
    <w:rsid w:val="00B75A33"/>
    <w:rsid w:val="00B80901"/>
    <w:rsid w:val="00B81998"/>
    <w:rsid w:val="00B82AF7"/>
    <w:rsid w:val="00B84824"/>
    <w:rsid w:val="00B86F38"/>
    <w:rsid w:val="00B90D21"/>
    <w:rsid w:val="00B957A7"/>
    <w:rsid w:val="00BA6206"/>
    <w:rsid w:val="00BB23E8"/>
    <w:rsid w:val="00BB45C9"/>
    <w:rsid w:val="00BB570A"/>
    <w:rsid w:val="00BC14B1"/>
    <w:rsid w:val="00BC69D6"/>
    <w:rsid w:val="00BD30C9"/>
    <w:rsid w:val="00BD35D6"/>
    <w:rsid w:val="00BD50A2"/>
    <w:rsid w:val="00BD5C81"/>
    <w:rsid w:val="00BD646F"/>
    <w:rsid w:val="00BE1055"/>
    <w:rsid w:val="00BE64C5"/>
    <w:rsid w:val="00BF505D"/>
    <w:rsid w:val="00C07D4B"/>
    <w:rsid w:val="00C141DF"/>
    <w:rsid w:val="00C17BE8"/>
    <w:rsid w:val="00C21AE5"/>
    <w:rsid w:val="00C23363"/>
    <w:rsid w:val="00C27B03"/>
    <w:rsid w:val="00C32573"/>
    <w:rsid w:val="00C32E2C"/>
    <w:rsid w:val="00C354EC"/>
    <w:rsid w:val="00C36E41"/>
    <w:rsid w:val="00C43A79"/>
    <w:rsid w:val="00C51999"/>
    <w:rsid w:val="00C52CAA"/>
    <w:rsid w:val="00C60027"/>
    <w:rsid w:val="00C658CC"/>
    <w:rsid w:val="00C70E62"/>
    <w:rsid w:val="00C75160"/>
    <w:rsid w:val="00C7706E"/>
    <w:rsid w:val="00C8220A"/>
    <w:rsid w:val="00C90BEC"/>
    <w:rsid w:val="00CA149E"/>
    <w:rsid w:val="00CA3CDA"/>
    <w:rsid w:val="00CA58D7"/>
    <w:rsid w:val="00CA6193"/>
    <w:rsid w:val="00CA700C"/>
    <w:rsid w:val="00CB1977"/>
    <w:rsid w:val="00CC1135"/>
    <w:rsid w:val="00CC1211"/>
    <w:rsid w:val="00CC2149"/>
    <w:rsid w:val="00CD12B1"/>
    <w:rsid w:val="00CD1F80"/>
    <w:rsid w:val="00CD7F5E"/>
    <w:rsid w:val="00CE0BAE"/>
    <w:rsid w:val="00CE1D37"/>
    <w:rsid w:val="00CE41B4"/>
    <w:rsid w:val="00CE7575"/>
    <w:rsid w:val="00CF4A27"/>
    <w:rsid w:val="00CF5B52"/>
    <w:rsid w:val="00D01BF0"/>
    <w:rsid w:val="00D0240D"/>
    <w:rsid w:val="00D02923"/>
    <w:rsid w:val="00D03AC4"/>
    <w:rsid w:val="00D13B1B"/>
    <w:rsid w:val="00D1692A"/>
    <w:rsid w:val="00D1696E"/>
    <w:rsid w:val="00D20598"/>
    <w:rsid w:val="00D2312C"/>
    <w:rsid w:val="00D231FC"/>
    <w:rsid w:val="00D32857"/>
    <w:rsid w:val="00D35C5A"/>
    <w:rsid w:val="00D37217"/>
    <w:rsid w:val="00D4171C"/>
    <w:rsid w:val="00D442F7"/>
    <w:rsid w:val="00D444B5"/>
    <w:rsid w:val="00D45326"/>
    <w:rsid w:val="00D471C4"/>
    <w:rsid w:val="00D477CD"/>
    <w:rsid w:val="00D47D0F"/>
    <w:rsid w:val="00D53BCD"/>
    <w:rsid w:val="00D70828"/>
    <w:rsid w:val="00D70D9D"/>
    <w:rsid w:val="00D71719"/>
    <w:rsid w:val="00D735E2"/>
    <w:rsid w:val="00D77386"/>
    <w:rsid w:val="00D830F7"/>
    <w:rsid w:val="00D87868"/>
    <w:rsid w:val="00D931E7"/>
    <w:rsid w:val="00D93697"/>
    <w:rsid w:val="00DA19E9"/>
    <w:rsid w:val="00DA5193"/>
    <w:rsid w:val="00DB15A2"/>
    <w:rsid w:val="00DB27B8"/>
    <w:rsid w:val="00DC1ACB"/>
    <w:rsid w:val="00DC3A9D"/>
    <w:rsid w:val="00DC3EC1"/>
    <w:rsid w:val="00DC4A53"/>
    <w:rsid w:val="00DC4D74"/>
    <w:rsid w:val="00DD0548"/>
    <w:rsid w:val="00DD0B40"/>
    <w:rsid w:val="00DD0D03"/>
    <w:rsid w:val="00DD1713"/>
    <w:rsid w:val="00DD6AA9"/>
    <w:rsid w:val="00DF4DAE"/>
    <w:rsid w:val="00E020F9"/>
    <w:rsid w:val="00E0251A"/>
    <w:rsid w:val="00E02CCC"/>
    <w:rsid w:val="00E11152"/>
    <w:rsid w:val="00E12CC2"/>
    <w:rsid w:val="00E15586"/>
    <w:rsid w:val="00E233CF"/>
    <w:rsid w:val="00E23950"/>
    <w:rsid w:val="00E3590A"/>
    <w:rsid w:val="00E37F6E"/>
    <w:rsid w:val="00E4304F"/>
    <w:rsid w:val="00E54B75"/>
    <w:rsid w:val="00E663C4"/>
    <w:rsid w:val="00E6760B"/>
    <w:rsid w:val="00E67E24"/>
    <w:rsid w:val="00E73229"/>
    <w:rsid w:val="00E73362"/>
    <w:rsid w:val="00E73533"/>
    <w:rsid w:val="00E77606"/>
    <w:rsid w:val="00E8186F"/>
    <w:rsid w:val="00E85C9E"/>
    <w:rsid w:val="00E906EC"/>
    <w:rsid w:val="00E93F94"/>
    <w:rsid w:val="00E95411"/>
    <w:rsid w:val="00EA2F99"/>
    <w:rsid w:val="00EA551D"/>
    <w:rsid w:val="00EB136C"/>
    <w:rsid w:val="00EC1D89"/>
    <w:rsid w:val="00ED094D"/>
    <w:rsid w:val="00ED1BCC"/>
    <w:rsid w:val="00ED78B2"/>
    <w:rsid w:val="00EF2E67"/>
    <w:rsid w:val="00EF54A4"/>
    <w:rsid w:val="00EF7113"/>
    <w:rsid w:val="00F01E52"/>
    <w:rsid w:val="00F02319"/>
    <w:rsid w:val="00F0401E"/>
    <w:rsid w:val="00F06C86"/>
    <w:rsid w:val="00F07AA1"/>
    <w:rsid w:val="00F142B5"/>
    <w:rsid w:val="00F14A8B"/>
    <w:rsid w:val="00F204CA"/>
    <w:rsid w:val="00F21724"/>
    <w:rsid w:val="00F253F5"/>
    <w:rsid w:val="00F25A52"/>
    <w:rsid w:val="00F25E26"/>
    <w:rsid w:val="00F2720B"/>
    <w:rsid w:val="00F303D2"/>
    <w:rsid w:val="00F334CE"/>
    <w:rsid w:val="00F44291"/>
    <w:rsid w:val="00F50B81"/>
    <w:rsid w:val="00F518B6"/>
    <w:rsid w:val="00F54B4C"/>
    <w:rsid w:val="00F55C04"/>
    <w:rsid w:val="00F6087F"/>
    <w:rsid w:val="00F64A93"/>
    <w:rsid w:val="00F67AEB"/>
    <w:rsid w:val="00F8036F"/>
    <w:rsid w:val="00F847F8"/>
    <w:rsid w:val="00F9116D"/>
    <w:rsid w:val="00F92D08"/>
    <w:rsid w:val="00F92D6C"/>
    <w:rsid w:val="00F92F8A"/>
    <w:rsid w:val="00F951E5"/>
    <w:rsid w:val="00FA07EC"/>
    <w:rsid w:val="00FA12C6"/>
    <w:rsid w:val="00FA164B"/>
    <w:rsid w:val="00FA7C05"/>
    <w:rsid w:val="00FB0636"/>
    <w:rsid w:val="00FB3FF2"/>
    <w:rsid w:val="00FB589C"/>
    <w:rsid w:val="00FC6A4E"/>
    <w:rsid w:val="00FC7A6C"/>
    <w:rsid w:val="00FC7BA7"/>
    <w:rsid w:val="00FD23B0"/>
    <w:rsid w:val="00FE52A2"/>
    <w:rsid w:val="00FE578F"/>
    <w:rsid w:val="00FE7491"/>
    <w:rsid w:val="00FE7C45"/>
    <w:rsid w:val="00FF1609"/>
    <w:rsid w:val="00FF21A4"/>
    <w:rsid w:val="00FF3C7B"/>
    <w:rsid w:val="00FF6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20BA02"/>
  <w15:docId w15:val="{CFDB8260-0166-4432-B327-F26A9846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2" w:unhideWhenUsed="1" w:qFormat="1"/>
    <w:lsdException w:name="heading 6" w:uiPriority="1" w:qFormat="1"/>
    <w:lsdException w:name="heading 7" w:uiPriority="2" w:qFormat="1"/>
    <w:lsdException w:name="heading 8" w:uiPriority="2" w:qFormat="1"/>
    <w:lsdException w:name="heading 9" w:uiPriority="2"/>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4547"/>
    <w:rPr>
      <w:sz w:val="24"/>
      <w:szCs w:val="24"/>
      <w:lang w:val="en-US" w:eastAsia="en-US"/>
    </w:rPr>
  </w:style>
  <w:style w:type="paragraph" w:styleId="Heading1">
    <w:name w:val="heading 1"/>
    <w:basedOn w:val="Normal"/>
    <w:next w:val="BodyMain"/>
    <w:link w:val="Heading1Char"/>
    <w:autoRedefine/>
    <w:qFormat/>
    <w:rsid w:val="00D442F7"/>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442F7"/>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442F7"/>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442F7"/>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442F7"/>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442F7"/>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442F7"/>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442F7"/>
    <w:pPr>
      <w:keepNext/>
      <w:spacing w:before="80" w:after="60"/>
      <w:outlineLvl w:val="7"/>
    </w:pPr>
    <w:rPr>
      <w:i/>
      <w:kern w:val="28"/>
      <w:sz w:val="20"/>
    </w:rPr>
  </w:style>
  <w:style w:type="paragraph" w:styleId="Heading9">
    <w:name w:val="heading 9"/>
    <w:basedOn w:val="Normal"/>
    <w:next w:val="Normal"/>
    <w:uiPriority w:val="2"/>
    <w:rsid w:val="00D442F7"/>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98754D"/>
    <w:pPr>
      <w:spacing w:after="280" w:line="300" w:lineRule="exact"/>
      <w:ind w:left="1080"/>
    </w:pPr>
    <w:rPr>
      <w:rFonts w:ascii="Franklin Gothic Book" w:hAnsi="Franklin Gothic Book" w:cstheme="minorHAnsi"/>
      <w:bCs/>
      <w:i/>
      <w:iCs/>
      <w:sz w:val="20"/>
      <w:u w:val="single"/>
    </w:rPr>
  </w:style>
  <w:style w:type="paragraph" w:styleId="Header">
    <w:name w:val="header"/>
    <w:basedOn w:val="Normal"/>
    <w:link w:val="HeaderChar"/>
    <w:autoRedefine/>
    <w:rsid w:val="00D442F7"/>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442F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442F7"/>
    <w:pPr>
      <w:spacing w:before="60" w:after="60" w:line="280" w:lineRule="exact"/>
      <w:jc w:val="both"/>
    </w:pPr>
    <w:rPr>
      <w:rFonts w:ascii="Franklin Gothic Medium Cond" w:hAnsi="Franklin Gothic Medium Cond"/>
      <w:b/>
      <w:smallCaps/>
      <w:spacing w:val="30"/>
      <w:sz w:val="22"/>
    </w:rPr>
  </w:style>
  <w:style w:type="paragraph" w:customStyle="1" w:styleId="TableText">
    <w:name w:val="Table.Text"/>
    <w:basedOn w:val="Normal"/>
    <w:autoRedefine/>
    <w:rsid w:val="004B6DE1"/>
    <w:pPr>
      <w:spacing w:before="120" w:line="260" w:lineRule="exact"/>
    </w:pPr>
    <w:rPr>
      <w:rFonts w:ascii="Franklin Gothic Book" w:hAnsi="Franklin Gothic Book"/>
      <w:sz w:val="20"/>
    </w:rPr>
  </w:style>
  <w:style w:type="character" w:customStyle="1" w:styleId="inline">
    <w:name w:val="inline"/>
    <w:basedOn w:val="DefaultParagraphFont"/>
    <w:rsid w:val="00D442F7"/>
    <w:rPr>
      <w:rFonts w:ascii="Franklin Gothic Medium" w:hAnsi="Franklin Gothic Medium"/>
      <w:sz w:val="20"/>
    </w:rPr>
  </w:style>
  <w:style w:type="paragraph" w:customStyle="1" w:styleId="TableNumber">
    <w:name w:val="Table.Number"/>
    <w:basedOn w:val="Normal"/>
    <w:link w:val="TableNumberChar"/>
    <w:autoRedefine/>
    <w:rsid w:val="00D442F7"/>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442F7"/>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442F7"/>
    <w:rPr>
      <w:rFonts w:ascii="Constantia" w:hAnsi="Constantia"/>
      <w:b/>
      <w:color w:val="404040"/>
      <w:sz w:val="36"/>
    </w:rPr>
  </w:style>
  <w:style w:type="paragraph" w:customStyle="1" w:styleId="Note">
    <w:name w:val="Note"/>
    <w:basedOn w:val="BodyMain"/>
    <w:next w:val="BodyMain"/>
    <w:rsid w:val="00D442F7"/>
    <w:rPr>
      <w:i w:val="0"/>
    </w:rPr>
  </w:style>
  <w:style w:type="character" w:customStyle="1" w:styleId="NoteLeadIn">
    <w:name w:val="Note.LeadIn"/>
    <w:basedOn w:val="inline"/>
    <w:rsid w:val="00D442F7"/>
    <w:rPr>
      <w:rFonts w:ascii="Franklin Gothic Medium" w:hAnsi="Franklin Gothic Medium"/>
      <w:sz w:val="20"/>
    </w:rPr>
  </w:style>
  <w:style w:type="paragraph" w:customStyle="1" w:styleId="ChapterSubtitle">
    <w:name w:val="Chapter.Subtitle"/>
    <w:basedOn w:val="BodyDark"/>
    <w:next w:val="Normal"/>
    <w:autoRedefine/>
    <w:rsid w:val="00D442F7"/>
    <w:pPr>
      <w:spacing w:before="120"/>
    </w:pPr>
    <w:rPr>
      <w:rFonts w:ascii="Rockwell Condensed" w:hAnsi="Rockwell Condensed"/>
      <w:b w:val="0"/>
      <w:sz w:val="28"/>
    </w:rPr>
  </w:style>
  <w:style w:type="paragraph" w:customStyle="1" w:styleId="BodyBullets">
    <w:name w:val="Body.Bullets"/>
    <w:basedOn w:val="BodyMain"/>
    <w:rsid w:val="00D442F7"/>
    <w:pPr>
      <w:numPr>
        <w:numId w:val="4"/>
      </w:numPr>
      <w:spacing w:after="140"/>
    </w:pPr>
  </w:style>
  <w:style w:type="paragraph" w:customStyle="1" w:styleId="ChapterEyeBrow">
    <w:name w:val="Chapter.EyeBrow"/>
    <w:basedOn w:val="Normal"/>
    <w:next w:val="Heading1"/>
    <w:autoRedefine/>
    <w:rsid w:val="00D442F7"/>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442F7"/>
    <w:pPr>
      <w:spacing w:before="140"/>
    </w:pPr>
  </w:style>
  <w:style w:type="paragraph" w:customStyle="1" w:styleId="TableStepHead">
    <w:name w:val="Table.StepHead"/>
    <w:basedOn w:val="TableHeading"/>
    <w:autoRedefine/>
    <w:rsid w:val="00D442F7"/>
    <w:rPr>
      <w:rFonts w:ascii="Franklin Gothic Medium" w:hAnsi="Franklin Gothic Medium"/>
      <w:b w:val="0"/>
      <w:color w:val="FFCC06"/>
    </w:rPr>
  </w:style>
  <w:style w:type="paragraph" w:customStyle="1" w:styleId="CodeAbove">
    <w:name w:val="Code Above"/>
    <w:basedOn w:val="Code"/>
    <w:rsid w:val="00D442F7"/>
    <w:pPr>
      <w:spacing w:before="120"/>
    </w:pPr>
  </w:style>
  <w:style w:type="paragraph" w:customStyle="1" w:styleId="CodeLast">
    <w:name w:val="Code Last"/>
    <w:basedOn w:val="Code"/>
    <w:link w:val="CodeLastChar"/>
    <w:rsid w:val="00D442F7"/>
    <w:pPr>
      <w:spacing w:after="80"/>
    </w:pPr>
  </w:style>
  <w:style w:type="paragraph" w:customStyle="1" w:styleId="TableComment">
    <w:name w:val="Table.Comment"/>
    <w:basedOn w:val="TableText"/>
    <w:autoRedefine/>
    <w:rsid w:val="00D442F7"/>
    <w:pPr>
      <w:spacing w:before="80" w:after="120" w:line="240" w:lineRule="exact"/>
    </w:pPr>
    <w:rPr>
      <w:i/>
    </w:rPr>
  </w:style>
  <w:style w:type="character" w:customStyle="1" w:styleId="CodeChar">
    <w:name w:val="Code Char"/>
    <w:basedOn w:val="DefaultParagraphFont"/>
    <w:link w:val="Code"/>
    <w:rsid w:val="00D442F7"/>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D442F7"/>
    <w:rPr>
      <w:b/>
      <w:color w:val="A50021"/>
    </w:rPr>
  </w:style>
  <w:style w:type="character" w:customStyle="1" w:styleId="CodeBoldChar">
    <w:name w:val="Code Bold Char"/>
    <w:basedOn w:val="CodeChar"/>
    <w:link w:val="CodeBold"/>
    <w:rsid w:val="00D442F7"/>
    <w:rPr>
      <w:rFonts w:ascii="Consolas" w:hAnsi="Consolas"/>
      <w:b/>
      <w:color w:val="A50021"/>
      <w:sz w:val="18"/>
      <w:lang w:val="en-US" w:eastAsia="en-US"/>
    </w:rPr>
  </w:style>
  <w:style w:type="character" w:customStyle="1" w:styleId="TableNumberChar">
    <w:name w:val="Table.Number Char"/>
    <w:basedOn w:val="DefaultParagraphFont"/>
    <w:link w:val="TableNumber"/>
    <w:rsid w:val="00D442F7"/>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D442F7"/>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D442F7"/>
    <w:rPr>
      <w:b/>
      <w:color w:val="A50021"/>
    </w:rPr>
  </w:style>
  <w:style w:type="character" w:customStyle="1" w:styleId="BodyMainChar">
    <w:name w:val="Body.Main Char"/>
    <w:basedOn w:val="DefaultParagraphFont"/>
    <w:link w:val="BodyMain"/>
    <w:rsid w:val="0098754D"/>
    <w:rPr>
      <w:rFonts w:ascii="Franklin Gothic Book" w:hAnsi="Franklin Gothic Book" w:cstheme="minorHAnsi"/>
      <w:bCs/>
      <w:i/>
      <w:iCs/>
      <w:szCs w:val="24"/>
      <w:u w:val="single"/>
      <w:lang w:val="en-US" w:eastAsia="en-US"/>
    </w:rPr>
  </w:style>
  <w:style w:type="paragraph" w:customStyle="1" w:styleId="FigureImage">
    <w:name w:val="Figure Image"/>
    <w:basedOn w:val="Normal"/>
    <w:next w:val="Caption"/>
    <w:qFormat/>
    <w:rsid w:val="00D442F7"/>
    <w:pPr>
      <w:keepNext/>
      <w:pBdr>
        <w:top w:val="single" w:sz="4" w:space="4" w:color="auto"/>
      </w:pBdr>
      <w:spacing w:before="240"/>
    </w:pPr>
  </w:style>
  <w:style w:type="paragraph" w:styleId="Caption">
    <w:name w:val="caption"/>
    <w:basedOn w:val="Normal"/>
    <w:next w:val="Normal"/>
    <w:autoRedefine/>
    <w:qFormat/>
    <w:rsid w:val="00D442F7"/>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442F7"/>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442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442F7"/>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442F7"/>
    <w:rPr>
      <w:rFonts w:ascii="Rockwell" w:hAnsi="Rockwell"/>
      <w:b w:val="0"/>
      <w:sz w:val="28"/>
    </w:rPr>
  </w:style>
  <w:style w:type="paragraph" w:customStyle="1" w:styleId="ChapterFinePrint">
    <w:name w:val="Chapter.FinePrint"/>
    <w:basedOn w:val="Normal"/>
    <w:qFormat/>
    <w:rsid w:val="00D442F7"/>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442F7"/>
    <w:pPr>
      <w:spacing w:after="120" w:line="240" w:lineRule="auto"/>
    </w:pPr>
    <w:rPr>
      <w:b/>
    </w:rPr>
  </w:style>
  <w:style w:type="paragraph" w:customStyle="1" w:styleId="ChapterBookTitleAlternate">
    <w:name w:val="Chapter.BookTitle.Alternate"/>
    <w:basedOn w:val="ChapterBookTitle"/>
    <w:qFormat/>
    <w:rsid w:val="00D442F7"/>
    <w:rPr>
      <w:color w:val="FFFFFF"/>
    </w:rPr>
  </w:style>
  <w:style w:type="paragraph" w:customStyle="1" w:styleId="BodyNumbered">
    <w:name w:val="Body.Numbered"/>
    <w:basedOn w:val="BodyMain"/>
    <w:rsid w:val="00D442F7"/>
    <w:pPr>
      <w:numPr>
        <w:numId w:val="1"/>
      </w:numPr>
      <w:spacing w:after="140"/>
    </w:pPr>
  </w:style>
  <w:style w:type="paragraph" w:customStyle="1" w:styleId="CodeMiddle">
    <w:name w:val="Code Middle"/>
    <w:basedOn w:val="CodeAbove"/>
    <w:rsid w:val="00D442F7"/>
    <w:pPr>
      <w:spacing w:after="80"/>
    </w:pPr>
  </w:style>
  <w:style w:type="paragraph" w:customStyle="1" w:styleId="BodyMarginCallout">
    <w:name w:val="Body.Margin.Callout"/>
    <w:basedOn w:val="ChapterFinePrint"/>
    <w:qFormat/>
    <w:rsid w:val="00D442F7"/>
    <w:pPr>
      <w:ind w:left="0" w:right="0"/>
    </w:pPr>
    <w:rPr>
      <w:rFonts w:ascii="Rockwell Condensed" w:hAnsi="Rockwell Condensed"/>
      <w:sz w:val="22"/>
    </w:rPr>
  </w:style>
  <w:style w:type="paragraph" w:styleId="BalloonText">
    <w:name w:val="Balloon Text"/>
    <w:basedOn w:val="Normal"/>
    <w:link w:val="BalloonTextChar"/>
    <w:rsid w:val="00D442F7"/>
    <w:rPr>
      <w:rFonts w:ascii="Tahoma" w:hAnsi="Tahoma" w:cs="Tahoma"/>
      <w:sz w:val="16"/>
      <w:szCs w:val="16"/>
    </w:rPr>
  </w:style>
  <w:style w:type="character" w:customStyle="1" w:styleId="BalloonTextChar">
    <w:name w:val="Balloon Text Char"/>
    <w:basedOn w:val="DefaultParagraphFont"/>
    <w:link w:val="BalloonText"/>
    <w:rsid w:val="00D442F7"/>
    <w:rPr>
      <w:rFonts w:ascii="Tahoma" w:hAnsi="Tahoma" w:cs="Tahoma"/>
      <w:sz w:val="16"/>
      <w:szCs w:val="16"/>
      <w:lang w:val="en-US" w:eastAsia="en-US"/>
    </w:rPr>
  </w:style>
  <w:style w:type="paragraph" w:styleId="HTMLPreformatted">
    <w:name w:val="HTML Preformatted"/>
    <w:basedOn w:val="Normal"/>
    <w:link w:val="HTMLPreformattedChar"/>
    <w:uiPriority w:val="99"/>
    <w:unhideWhenUsed/>
    <w:rsid w:val="000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0136A0"/>
    <w:rPr>
      <w:rFonts w:ascii="Courier" w:hAnsi="Courier" w:cs="Courier"/>
      <w:lang w:val="en-US" w:eastAsia="en-US"/>
    </w:rPr>
  </w:style>
  <w:style w:type="character" w:styleId="Hyperlink">
    <w:name w:val="Hyperlink"/>
    <w:basedOn w:val="DefaultParagraphFont"/>
    <w:uiPriority w:val="4"/>
    <w:rsid w:val="00C7706E"/>
    <w:rPr>
      <w:color w:val="0000FF" w:themeColor="hyperlink"/>
      <w:u w:val="single"/>
    </w:rPr>
  </w:style>
  <w:style w:type="character" w:styleId="FollowedHyperlink">
    <w:name w:val="FollowedHyperlink"/>
    <w:basedOn w:val="DefaultParagraphFont"/>
    <w:rsid w:val="001A5B87"/>
    <w:rPr>
      <w:color w:val="800080" w:themeColor="followedHyperlink"/>
      <w:u w:val="single"/>
    </w:rPr>
  </w:style>
  <w:style w:type="character" w:styleId="HTMLCode">
    <w:name w:val="HTML Code"/>
    <w:basedOn w:val="DefaultParagraphFont"/>
    <w:uiPriority w:val="99"/>
    <w:unhideWhenUsed/>
    <w:rsid w:val="001A5B87"/>
    <w:rPr>
      <w:rFonts w:ascii="Courier" w:eastAsia="Times New Roman" w:hAnsi="Courier" w:cs="Courier"/>
      <w:sz w:val="20"/>
      <w:szCs w:val="20"/>
    </w:rPr>
  </w:style>
  <w:style w:type="paragraph" w:styleId="BodyText3">
    <w:name w:val="Body Text 3"/>
    <w:basedOn w:val="Normal"/>
    <w:link w:val="BodyText3Char"/>
    <w:rsid w:val="009A272E"/>
    <w:pPr>
      <w:spacing w:after="120"/>
    </w:pPr>
    <w:rPr>
      <w:sz w:val="16"/>
      <w:szCs w:val="16"/>
    </w:rPr>
  </w:style>
  <w:style w:type="character" w:customStyle="1" w:styleId="BodyText3Char">
    <w:name w:val="Body Text 3 Char"/>
    <w:basedOn w:val="DefaultParagraphFont"/>
    <w:link w:val="BodyText3"/>
    <w:rsid w:val="009A272E"/>
    <w:rPr>
      <w:rFonts w:ascii="Corbel" w:hAnsi="Corbel"/>
      <w:sz w:val="16"/>
      <w:szCs w:val="16"/>
      <w:lang w:val="en-US" w:eastAsia="en-US"/>
    </w:rPr>
  </w:style>
  <w:style w:type="character" w:styleId="UnresolvedMention">
    <w:name w:val="Unresolved Mention"/>
    <w:basedOn w:val="DefaultParagraphFont"/>
    <w:uiPriority w:val="99"/>
    <w:semiHidden/>
    <w:unhideWhenUsed/>
    <w:rsid w:val="00AD1068"/>
    <w:rPr>
      <w:color w:val="605E5C"/>
      <w:shd w:val="clear" w:color="auto" w:fill="E1DFDD"/>
    </w:rPr>
  </w:style>
  <w:style w:type="paragraph" w:styleId="ListParagraph">
    <w:name w:val="List Paragraph"/>
    <w:basedOn w:val="Normal"/>
    <w:uiPriority w:val="34"/>
    <w:qFormat/>
    <w:rsid w:val="00564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6755">
      <w:bodyDiv w:val="1"/>
      <w:marLeft w:val="0"/>
      <w:marRight w:val="0"/>
      <w:marTop w:val="0"/>
      <w:marBottom w:val="0"/>
      <w:divBdr>
        <w:top w:val="none" w:sz="0" w:space="0" w:color="auto"/>
        <w:left w:val="none" w:sz="0" w:space="0" w:color="auto"/>
        <w:bottom w:val="none" w:sz="0" w:space="0" w:color="auto"/>
        <w:right w:val="none" w:sz="0" w:space="0" w:color="auto"/>
      </w:divBdr>
    </w:div>
    <w:div w:id="701785740">
      <w:bodyDiv w:val="1"/>
      <w:marLeft w:val="0"/>
      <w:marRight w:val="0"/>
      <w:marTop w:val="0"/>
      <w:marBottom w:val="0"/>
      <w:divBdr>
        <w:top w:val="none" w:sz="0" w:space="0" w:color="auto"/>
        <w:left w:val="none" w:sz="0" w:space="0" w:color="auto"/>
        <w:bottom w:val="none" w:sz="0" w:space="0" w:color="auto"/>
        <w:right w:val="none" w:sz="0" w:space="0" w:color="auto"/>
      </w:divBdr>
    </w:div>
    <w:div w:id="801846102">
      <w:bodyDiv w:val="1"/>
      <w:marLeft w:val="0"/>
      <w:marRight w:val="0"/>
      <w:marTop w:val="0"/>
      <w:marBottom w:val="0"/>
      <w:divBdr>
        <w:top w:val="none" w:sz="0" w:space="0" w:color="auto"/>
        <w:left w:val="none" w:sz="0" w:space="0" w:color="auto"/>
        <w:bottom w:val="none" w:sz="0" w:space="0" w:color="auto"/>
        <w:right w:val="none" w:sz="0" w:space="0" w:color="auto"/>
      </w:divBdr>
    </w:div>
    <w:div w:id="1220090730">
      <w:bodyDiv w:val="1"/>
      <w:marLeft w:val="0"/>
      <w:marRight w:val="0"/>
      <w:marTop w:val="0"/>
      <w:marBottom w:val="0"/>
      <w:divBdr>
        <w:top w:val="none" w:sz="0" w:space="0" w:color="auto"/>
        <w:left w:val="none" w:sz="0" w:space="0" w:color="auto"/>
        <w:bottom w:val="none" w:sz="0" w:space="0" w:color="auto"/>
        <w:right w:val="none" w:sz="0" w:space="0" w:color="auto"/>
      </w:divBdr>
    </w:div>
    <w:div w:id="1344668915">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7369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img_alt.as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mozilla.org/en-US/docs/Web/HTML/Element/figcapti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16E54"/>
    <w:rsid w:val="00160741"/>
    <w:rsid w:val="001926BE"/>
    <w:rsid w:val="002A7119"/>
    <w:rsid w:val="002F16D3"/>
    <w:rsid w:val="002F1AC1"/>
    <w:rsid w:val="003136FC"/>
    <w:rsid w:val="003961CC"/>
    <w:rsid w:val="003D064E"/>
    <w:rsid w:val="003E0D2D"/>
    <w:rsid w:val="00407BA9"/>
    <w:rsid w:val="00424507"/>
    <w:rsid w:val="0049321D"/>
    <w:rsid w:val="004A7A5F"/>
    <w:rsid w:val="00562F76"/>
    <w:rsid w:val="005A6A35"/>
    <w:rsid w:val="005F4810"/>
    <w:rsid w:val="006122E7"/>
    <w:rsid w:val="00760862"/>
    <w:rsid w:val="007A0FA1"/>
    <w:rsid w:val="00826704"/>
    <w:rsid w:val="00837240"/>
    <w:rsid w:val="00855788"/>
    <w:rsid w:val="00897C33"/>
    <w:rsid w:val="00914C92"/>
    <w:rsid w:val="009F064F"/>
    <w:rsid w:val="00A3080F"/>
    <w:rsid w:val="00BD3386"/>
    <w:rsid w:val="00C04D85"/>
    <w:rsid w:val="00D206F0"/>
    <w:rsid w:val="00D429F0"/>
    <w:rsid w:val="00D95E88"/>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41187-E41C-0F4E-9AC7-A66973E6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TextBook-LabManualTemplate</Template>
  <TotalTime>123</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X: Title</vt:lpstr>
    </vt:vector>
  </TitlesOfParts>
  <Company>consultant</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 Title</dc:title>
  <dc:subject>COMP1511</dc:subject>
  <dc:creator>Randy Connolly</dc:creator>
  <cp:lastModifiedBy>Ray, Adrian</cp:lastModifiedBy>
  <cp:revision>80</cp:revision>
  <cp:lastPrinted>2017-05-20T19:36:00Z</cp:lastPrinted>
  <dcterms:created xsi:type="dcterms:W3CDTF">2021-09-15T00:38:00Z</dcterms:created>
  <dcterms:modified xsi:type="dcterms:W3CDTF">2022-09-17T02:56:00Z</dcterms:modified>
</cp:coreProperties>
</file>